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703" w:rsidRPr="003F6F9D" w:rsidRDefault="00332703" w:rsidP="004A521D">
      <w:pPr>
        <w:jc w:val="both"/>
        <w:rPr>
          <w:lang w:val="fr-CA"/>
        </w:rPr>
      </w:pPr>
      <w:bookmarkStart w:id="0" w:name="_GoBack"/>
      <w:bookmarkEnd w:id="0"/>
    </w:p>
    <w:tbl>
      <w:tblPr>
        <w:tblStyle w:val="TableauGrille1Clair"/>
        <w:tblpPr w:leftFromText="180" w:rightFromText="180" w:vertAnchor="page" w:horzAnchor="margin" w:tblpY="1957"/>
        <w:tblW w:w="10844" w:type="dxa"/>
        <w:tblLook w:val="04A0" w:firstRow="1" w:lastRow="0" w:firstColumn="1" w:lastColumn="0" w:noHBand="0" w:noVBand="1"/>
        <w:tblDescription w:val="Main layout table"/>
      </w:tblPr>
      <w:tblGrid>
        <w:gridCol w:w="5729"/>
        <w:gridCol w:w="5216"/>
      </w:tblGrid>
      <w:tr w:rsidR="006F7646" w:rsidRPr="003F6F9D" w:rsidTr="005A1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F6F9D" w:rsidRPr="003F6F9D" w:rsidRDefault="003F6F9D" w:rsidP="007320B3">
            <w:pPr>
              <w:rPr>
                <w:lang w:val="fr-CA"/>
              </w:rPr>
            </w:pPr>
          </w:p>
          <w:tbl>
            <w:tblPr>
              <w:tblStyle w:val="Grilledutableau"/>
              <w:tblpPr w:leftFromText="180" w:rightFromText="180" w:vertAnchor="page" w:horzAnchor="margin" w:tblpY="1"/>
              <w:tblOverlap w:val="never"/>
              <w:tblW w:w="55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113" w:type="dxa"/>
                <w:bottom w:w="113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5513"/>
            </w:tblGrid>
            <w:tr w:rsidR="007320B3" w:rsidRPr="000554D0" w:rsidTr="000554D0">
              <w:trPr>
                <w:trHeight w:hRule="exact" w:val="2381"/>
              </w:trPr>
              <w:tc>
                <w:tcPr>
                  <w:tcW w:w="5513" w:type="dxa"/>
                </w:tcPr>
                <w:p w:rsidR="000554D0" w:rsidRDefault="006F7646" w:rsidP="00C40471">
                  <w:pPr>
                    <w:pStyle w:val="Titre3"/>
                    <w:spacing w:after="200" w:line="360" w:lineRule="auto"/>
                    <w:contextualSpacing/>
                    <w:jc w:val="both"/>
                    <w:outlineLvl w:val="2"/>
                    <w:rPr>
                      <w:b w:val="0"/>
                      <w:caps/>
                      <w:spacing w:val="50"/>
                      <w:sz w:val="26"/>
                      <w:szCs w:val="26"/>
                      <w:lang w:val="fr-CA"/>
                    </w:rPr>
                  </w:pPr>
                  <w:r>
                    <w:rPr>
                      <w:b w:val="0"/>
                      <w:caps/>
                      <w:spacing w:val="50"/>
                      <w:sz w:val="26"/>
                      <w:szCs w:val="26"/>
                      <w:lang w:val="fr-CA"/>
                    </w:rPr>
                    <w:t>Qui est-ce?</w:t>
                  </w:r>
                </w:p>
                <w:p w:rsidR="006F7646" w:rsidRPr="00CE60C4" w:rsidRDefault="003F6F9D" w:rsidP="006F7646">
                  <w:pPr>
                    <w:pStyle w:val="Titre3"/>
                    <w:spacing w:line="276" w:lineRule="auto"/>
                    <w:jc w:val="left"/>
                    <w:outlineLvl w:val="2"/>
                    <w:rPr>
                      <w:b w:val="0"/>
                      <w:lang w:val="fr-CA"/>
                    </w:rPr>
                  </w:pPr>
                  <w:r w:rsidRPr="00CE60C4">
                    <w:rPr>
                      <w:b w:val="0"/>
                      <w:lang w:val="fr-CA"/>
                    </w:rPr>
                    <w:t>Bien l’bonjour, je suis un étudiant en informatique au cégep de Saint-Jean-sur-Richelieu</w:t>
                  </w:r>
                  <w:r w:rsidR="000554D0">
                    <w:rPr>
                      <w:b w:val="0"/>
                      <w:lang w:val="fr-CA"/>
                    </w:rPr>
                    <w:t xml:space="preserve"> terminant ma deuxième année</w:t>
                  </w:r>
                  <w:r w:rsidRPr="00CE60C4">
                    <w:rPr>
                      <w:b w:val="0"/>
                      <w:lang w:val="fr-CA"/>
                    </w:rPr>
                    <w:t xml:space="preserve">. Je me passionne pour le développement </w:t>
                  </w:r>
                  <w:r w:rsidR="000554D0">
                    <w:rPr>
                      <w:b w:val="0"/>
                      <w:lang w:val="fr-CA"/>
                    </w:rPr>
                    <w:t>de logiciel</w:t>
                  </w:r>
                  <w:r w:rsidRPr="00CE60C4">
                    <w:rPr>
                      <w:b w:val="0"/>
                      <w:lang w:val="fr-CA"/>
                    </w:rPr>
                    <w:t xml:space="preserve">. </w:t>
                  </w:r>
                  <w:r w:rsidR="00063FD3" w:rsidRPr="00CE60C4">
                    <w:rPr>
                      <w:b w:val="0"/>
                      <w:lang w:val="fr-CA"/>
                    </w:rPr>
                    <w:t>Mon côté créatif jumelé à m</w:t>
                  </w:r>
                  <w:r w:rsidR="000554D0">
                    <w:rPr>
                      <w:b w:val="0"/>
                      <w:lang w:val="fr-CA"/>
                    </w:rPr>
                    <w:t>es capacités</w:t>
                  </w:r>
                  <w:r w:rsidR="00063FD3" w:rsidRPr="00CE60C4">
                    <w:rPr>
                      <w:b w:val="0"/>
                      <w:lang w:val="fr-CA"/>
                    </w:rPr>
                    <w:t xml:space="preserve"> </w:t>
                  </w:r>
                  <w:r w:rsidR="000554D0">
                    <w:rPr>
                      <w:b w:val="0"/>
                      <w:lang w:val="fr-CA"/>
                    </w:rPr>
                    <w:t xml:space="preserve">de résolutions de problèmes sont </w:t>
                  </w:r>
                  <w:r w:rsidR="00063FD3" w:rsidRPr="00CE60C4">
                    <w:rPr>
                      <w:b w:val="0"/>
                      <w:lang w:val="fr-CA"/>
                    </w:rPr>
                    <w:t>mes deux meilleurs atouts.</w:t>
                  </w:r>
                </w:p>
              </w:tc>
            </w:tr>
            <w:tr w:rsidR="00CE60C4" w:rsidRPr="000554D0" w:rsidTr="005A1890">
              <w:trPr>
                <w:trHeight w:hRule="exact" w:val="2426"/>
              </w:trPr>
              <w:tc>
                <w:tcPr>
                  <w:tcW w:w="5513" w:type="dxa"/>
                </w:tcPr>
                <w:p w:rsidR="000554D0" w:rsidRDefault="006E467B" w:rsidP="00C40471">
                  <w:pPr>
                    <w:pStyle w:val="Titre3"/>
                    <w:spacing w:line="360" w:lineRule="auto"/>
                    <w:jc w:val="left"/>
                    <w:outlineLvl w:val="2"/>
                    <w:rPr>
                      <w:b w:val="0"/>
                      <w:caps/>
                      <w:spacing w:val="50"/>
                      <w:sz w:val="26"/>
                      <w:szCs w:val="26"/>
                      <w:lang w:val="fr-CA"/>
                    </w:rPr>
                  </w:pPr>
                  <w:r>
                    <w:rPr>
                      <w:b w:val="0"/>
                      <w:caps/>
                      <w:spacing w:val="50"/>
                      <w:sz w:val="26"/>
                      <w:szCs w:val="26"/>
                      <w:lang w:val="fr-CA"/>
                    </w:rPr>
                    <w:t>Pourquoi le considérer?</w:t>
                  </w:r>
                </w:p>
                <w:p w:rsidR="00CE60C4" w:rsidRPr="003F6F9D" w:rsidRDefault="006E467B" w:rsidP="000554D0">
                  <w:pPr>
                    <w:jc w:val="left"/>
                    <w:rPr>
                      <w:lang w:val="fr-CA"/>
                    </w:rPr>
                  </w:pPr>
                  <w:r>
                    <w:rPr>
                      <w:lang w:val="fr-CA"/>
                    </w:rPr>
                    <w:t xml:space="preserve">Travailleur acharné avec un flair pour les solutions uniques et créatives, je carbure aux nouveaux défis et </w:t>
                  </w:r>
                  <w:r w:rsidR="005A1890">
                    <w:rPr>
                      <w:lang w:val="fr-CA"/>
                    </w:rPr>
                    <w:t>je n’ai pas peur de mettre les bouchées doubles</w:t>
                  </w:r>
                  <w:r>
                    <w:rPr>
                      <w:lang w:val="fr-CA"/>
                    </w:rPr>
                    <w:t xml:space="preserve">. </w:t>
                  </w:r>
                  <w:r w:rsidR="004B4EE2">
                    <w:rPr>
                      <w:lang w:val="fr-CA"/>
                    </w:rPr>
                    <w:t xml:space="preserve">Ma motivation doublée à mon désir de repousser mes propres standards toujours plus haut m’ont permis d’en apprendre toujours d’avantage que le nécessaire. </w:t>
                  </w:r>
                </w:p>
              </w:tc>
            </w:tr>
            <w:tr w:rsidR="006F7646" w:rsidRPr="000554D0" w:rsidTr="005A1890">
              <w:trPr>
                <w:trHeight w:val="4573"/>
              </w:trPr>
              <w:tc>
                <w:tcPr>
                  <w:tcW w:w="5513" w:type="dxa"/>
                </w:tcPr>
                <w:p w:rsidR="006F7646" w:rsidRDefault="00822E82" w:rsidP="00C40471">
                  <w:pPr>
                    <w:pStyle w:val="Titre3"/>
                    <w:spacing w:line="360" w:lineRule="auto"/>
                    <w:jc w:val="both"/>
                    <w:outlineLvl w:val="2"/>
                    <w:rPr>
                      <w:b w:val="0"/>
                      <w:caps/>
                      <w:spacing w:val="50"/>
                      <w:sz w:val="26"/>
                      <w:szCs w:val="26"/>
                      <w:lang w:val="fr-CA"/>
                    </w:rPr>
                  </w:pPr>
                  <w:r>
                    <w:rPr>
                      <w:b w:val="0"/>
                      <w:caps/>
                      <w:spacing w:val="50"/>
                      <w:sz w:val="26"/>
                      <w:szCs w:val="26"/>
                      <w:lang w:val="fr-CA"/>
                    </w:rPr>
                    <w:t>Expe</w:t>
                  </w:r>
                  <w:r w:rsidR="006F7646">
                    <w:rPr>
                      <w:b w:val="0"/>
                      <w:caps/>
                      <w:spacing w:val="50"/>
                      <w:sz w:val="26"/>
                      <w:szCs w:val="26"/>
                      <w:lang w:val="fr-CA"/>
                    </w:rPr>
                    <w:t>rience</w:t>
                  </w:r>
                </w:p>
                <w:p w:rsidR="003F6F9D" w:rsidRPr="00A82CF7" w:rsidRDefault="00BB3A7F" w:rsidP="006F7646">
                  <w:pPr>
                    <w:pStyle w:val="Titre3"/>
                    <w:spacing w:line="276" w:lineRule="auto"/>
                    <w:jc w:val="left"/>
                    <w:outlineLvl w:val="2"/>
                    <w:rPr>
                      <w:lang w:val="fr-CA"/>
                    </w:rPr>
                  </w:pPr>
                  <w:r>
                    <w:rPr>
                      <w:lang w:val="fr-CA"/>
                    </w:rPr>
                    <w:t>Développeur Full-Stack</w:t>
                  </w:r>
                  <w:r w:rsidR="003F6F9D" w:rsidRPr="00A82CF7">
                    <w:rPr>
                      <w:lang w:val="fr-CA"/>
                    </w:rPr>
                    <w:t xml:space="preserve">| </w:t>
                  </w:r>
                  <w:r>
                    <w:rPr>
                      <w:lang w:val="fr-CA"/>
                    </w:rPr>
                    <w:t>SJLM</w:t>
                  </w:r>
                  <w:r w:rsidR="003F6F9D" w:rsidRPr="00A82CF7">
                    <w:rPr>
                      <w:lang w:val="fr-CA"/>
                    </w:rPr>
                    <w:t xml:space="preserve"> | </w:t>
                  </w:r>
                  <w:r>
                    <w:rPr>
                      <w:lang w:val="fr-CA"/>
                    </w:rPr>
                    <w:t>Juin 2018</w:t>
                  </w:r>
                  <w:r w:rsidR="00063FD3" w:rsidRPr="00A82CF7">
                    <w:rPr>
                      <w:lang w:val="fr-CA"/>
                    </w:rPr>
                    <w:t xml:space="preserve"> – </w:t>
                  </w:r>
                  <w:r>
                    <w:rPr>
                      <w:lang w:val="fr-CA"/>
                    </w:rPr>
                    <w:t>Aujourd’hui</w:t>
                  </w:r>
                </w:p>
                <w:p w:rsidR="003F6F9D" w:rsidRPr="00A82CF7" w:rsidRDefault="000554D0" w:rsidP="006F7646">
                  <w:pPr>
                    <w:spacing w:line="276" w:lineRule="auto"/>
                    <w:jc w:val="left"/>
                    <w:rPr>
                      <w:lang w:val="fr-CA"/>
                    </w:rPr>
                  </w:pPr>
                  <w:r>
                    <w:rPr>
                      <w:lang w:val="fr-CA"/>
                    </w:rPr>
                    <w:t xml:space="preserve">Chargé du projet refonte du site web de la municipalité ainsi que leur plateforme de gestion de contenu. Réalisation d’estimé et de budget ainsi que l’implémentation actuelle du projet. </w:t>
                  </w:r>
                </w:p>
                <w:p w:rsidR="003F6F9D" w:rsidRPr="00A82CF7" w:rsidRDefault="00063FD3" w:rsidP="006F7646">
                  <w:pPr>
                    <w:pStyle w:val="Titre3"/>
                    <w:spacing w:line="276" w:lineRule="auto"/>
                    <w:jc w:val="left"/>
                    <w:outlineLvl w:val="2"/>
                    <w:rPr>
                      <w:lang w:val="fr-CA"/>
                    </w:rPr>
                  </w:pPr>
                  <w:r w:rsidRPr="00A82CF7">
                    <w:rPr>
                      <w:lang w:val="fr-CA"/>
                    </w:rPr>
                    <w:t>Artiste 3d</w:t>
                  </w:r>
                  <w:r w:rsidR="003F6F9D" w:rsidRPr="00A82CF7">
                    <w:rPr>
                      <w:lang w:val="fr-CA"/>
                    </w:rPr>
                    <w:t>|</w:t>
                  </w:r>
                  <w:r w:rsidRPr="00A82CF7">
                    <w:rPr>
                      <w:lang w:val="fr-CA"/>
                    </w:rPr>
                    <w:t xml:space="preserve"> </w:t>
                  </w:r>
                  <w:r w:rsidR="00BB3A7F" w:rsidRPr="00A82CF7">
                    <w:rPr>
                      <w:lang w:val="fr-CA"/>
                    </w:rPr>
                    <w:t>Creativa</w:t>
                  </w:r>
                  <w:r w:rsidRPr="00A82CF7">
                    <w:rPr>
                      <w:lang w:val="fr-CA"/>
                    </w:rPr>
                    <w:t xml:space="preserve"> Studio </w:t>
                  </w:r>
                  <w:r w:rsidR="003F6F9D" w:rsidRPr="00A82CF7">
                    <w:rPr>
                      <w:lang w:val="fr-CA"/>
                    </w:rPr>
                    <w:t>|</w:t>
                  </w:r>
                  <w:r w:rsidRPr="00A82CF7">
                    <w:rPr>
                      <w:lang w:val="fr-CA"/>
                    </w:rPr>
                    <w:t xml:space="preserve"> </w:t>
                  </w:r>
                  <w:r w:rsidR="00E27361" w:rsidRPr="00A82CF7">
                    <w:rPr>
                      <w:lang w:val="fr-CA"/>
                    </w:rPr>
                    <w:t>Sept.</w:t>
                  </w:r>
                  <w:r w:rsidRPr="00A82CF7">
                    <w:rPr>
                      <w:lang w:val="fr-CA"/>
                    </w:rPr>
                    <w:t xml:space="preserve"> 2017 – Avril 2018</w:t>
                  </w:r>
                </w:p>
                <w:p w:rsidR="003F6F9D" w:rsidRPr="00A82CF7" w:rsidRDefault="00E27361" w:rsidP="006F7646">
                  <w:pPr>
                    <w:spacing w:line="276" w:lineRule="auto"/>
                    <w:jc w:val="left"/>
                    <w:rPr>
                      <w:lang w:val="fr-CA"/>
                    </w:rPr>
                  </w:pPr>
                  <w:r w:rsidRPr="00A82CF7">
                    <w:rPr>
                      <w:lang w:val="fr-CA"/>
                    </w:rPr>
                    <w:t xml:space="preserve">Travaux de création 3d pour le domaine de l’architecture et l’industrie du jeux-vidéo. </w:t>
                  </w:r>
                  <w:r w:rsidR="00BB3A7F" w:rsidRPr="00A82CF7">
                    <w:rPr>
                      <w:lang w:val="fr-CA"/>
                    </w:rPr>
                    <w:t>Creativa</w:t>
                  </w:r>
                  <w:r w:rsidR="00A82CF7" w:rsidRPr="00A82CF7">
                    <w:rPr>
                      <w:lang w:val="fr-CA"/>
                    </w:rPr>
                    <w:t xml:space="preserve"> était le nom sous lequel j’offrais mes services aux compagnies.</w:t>
                  </w:r>
                </w:p>
                <w:p w:rsidR="00063FD3" w:rsidRPr="00A82CF7" w:rsidRDefault="00063FD3" w:rsidP="006F7646">
                  <w:pPr>
                    <w:pStyle w:val="Titre3"/>
                    <w:spacing w:line="276" w:lineRule="auto"/>
                    <w:jc w:val="left"/>
                    <w:outlineLvl w:val="2"/>
                    <w:rPr>
                      <w:lang w:val="fr-CA"/>
                    </w:rPr>
                  </w:pPr>
                  <w:r w:rsidRPr="00A82CF7">
                    <w:rPr>
                      <w:lang w:val="fr-CA"/>
                    </w:rPr>
                    <w:t xml:space="preserve">Journalier | Parc </w:t>
                  </w:r>
                  <w:r w:rsidR="00A82CF7" w:rsidRPr="00A82CF7">
                    <w:rPr>
                      <w:lang w:val="fr-CA"/>
                    </w:rPr>
                    <w:t xml:space="preserve">Canada </w:t>
                  </w:r>
                  <w:r w:rsidRPr="00A82CF7">
                    <w:rPr>
                      <w:lang w:val="fr-CA"/>
                    </w:rPr>
                    <w:t xml:space="preserve">| </w:t>
                  </w:r>
                  <w:r w:rsidR="00A82CF7" w:rsidRPr="00A82CF7">
                    <w:rPr>
                      <w:lang w:val="fr-CA"/>
                    </w:rPr>
                    <w:t xml:space="preserve">Juin 2017 – </w:t>
                  </w:r>
                  <w:r w:rsidR="00BB3A7F">
                    <w:rPr>
                      <w:lang w:val="fr-CA"/>
                    </w:rPr>
                    <w:t>Juin 2018</w:t>
                  </w:r>
                </w:p>
                <w:p w:rsidR="003F6F9D" w:rsidRPr="003F6F9D" w:rsidRDefault="00A82CF7" w:rsidP="006F7646">
                  <w:pPr>
                    <w:spacing w:line="276" w:lineRule="auto"/>
                    <w:jc w:val="left"/>
                    <w:rPr>
                      <w:lang w:val="fr-CA"/>
                    </w:rPr>
                  </w:pPr>
                  <w:r>
                    <w:rPr>
                      <w:lang w:val="fr-CA"/>
                    </w:rPr>
                    <w:t>Travail saisonnier offert pour les étudiants. Le travail est principalement manuel et varie du domaine de l’électricité à celui de machiniste.</w:t>
                  </w:r>
                </w:p>
              </w:tc>
            </w:tr>
            <w:tr w:rsidR="006F7646" w:rsidRPr="000554D0" w:rsidTr="005A1890">
              <w:trPr>
                <w:trHeight w:val="2473"/>
              </w:trPr>
              <w:tc>
                <w:tcPr>
                  <w:tcW w:w="5513" w:type="dxa"/>
                </w:tcPr>
                <w:p w:rsidR="006F7646" w:rsidRDefault="006F7646" w:rsidP="00C40471">
                  <w:pPr>
                    <w:pStyle w:val="Titre3"/>
                    <w:spacing w:line="360" w:lineRule="auto"/>
                    <w:jc w:val="left"/>
                    <w:outlineLvl w:val="2"/>
                    <w:rPr>
                      <w:b w:val="0"/>
                      <w:caps/>
                      <w:spacing w:val="50"/>
                      <w:sz w:val="26"/>
                      <w:szCs w:val="26"/>
                      <w:lang w:val="fr-CA"/>
                    </w:rPr>
                  </w:pPr>
                  <w:r>
                    <w:rPr>
                      <w:b w:val="0"/>
                      <w:caps/>
                      <w:spacing w:val="50"/>
                      <w:sz w:val="26"/>
                      <w:szCs w:val="26"/>
                      <w:lang w:val="fr-CA"/>
                    </w:rPr>
                    <w:t>Éducation</w:t>
                  </w:r>
                </w:p>
                <w:p w:rsidR="006F7646" w:rsidRPr="00063FD3" w:rsidRDefault="006F7646" w:rsidP="000554D0">
                  <w:pPr>
                    <w:pStyle w:val="Titre3"/>
                    <w:jc w:val="left"/>
                    <w:outlineLvl w:val="2"/>
                    <w:rPr>
                      <w:lang w:val="fr-CA"/>
                    </w:rPr>
                  </w:pPr>
                  <w:r>
                    <w:rPr>
                      <w:lang w:val="fr-CA"/>
                    </w:rPr>
                    <w:t>Collégial</w:t>
                  </w:r>
                  <w:r w:rsidRPr="00063FD3">
                    <w:rPr>
                      <w:lang w:val="fr-CA"/>
                    </w:rPr>
                    <w:t xml:space="preserve"> | </w:t>
                  </w:r>
                  <w:r>
                    <w:rPr>
                      <w:lang w:val="fr-CA"/>
                    </w:rPr>
                    <w:t>En Cours</w:t>
                  </w:r>
                  <w:r w:rsidRPr="00063FD3">
                    <w:rPr>
                      <w:lang w:val="fr-CA"/>
                    </w:rPr>
                    <w:t xml:space="preserve"> | </w:t>
                  </w:r>
                  <w:r>
                    <w:rPr>
                      <w:lang w:val="fr-CA"/>
                    </w:rPr>
                    <w:t>Saint-Jean-sur-Richelieu</w:t>
                  </w:r>
                </w:p>
                <w:p w:rsidR="006F7646" w:rsidRPr="00063FD3" w:rsidRDefault="006F7646" w:rsidP="000554D0">
                  <w:pPr>
                    <w:jc w:val="left"/>
                    <w:rPr>
                      <w:lang w:val="fr-CA"/>
                    </w:rPr>
                  </w:pPr>
                  <w:r>
                    <w:rPr>
                      <w:lang w:val="fr-CA"/>
                    </w:rPr>
                    <w:t xml:space="preserve">En date du 3 Juin 2018, je viens de compléter ma </w:t>
                  </w:r>
                  <w:r w:rsidR="000554D0">
                    <w:rPr>
                      <w:lang w:val="fr-CA"/>
                    </w:rPr>
                    <w:t>deuxième</w:t>
                  </w:r>
                  <w:r>
                    <w:rPr>
                      <w:lang w:val="fr-CA"/>
                    </w:rPr>
                    <w:t xml:space="preserve"> année en informatique</w:t>
                  </w:r>
                  <w:r w:rsidR="000554D0">
                    <w:rPr>
                      <w:lang w:val="fr-CA"/>
                    </w:rPr>
                    <w:t>.</w:t>
                  </w:r>
                  <w:r>
                    <w:rPr>
                      <w:lang w:val="fr-CA"/>
                    </w:rPr>
                    <w:t xml:space="preserve"> </w:t>
                  </w:r>
                </w:p>
                <w:p w:rsidR="006F7646" w:rsidRPr="00063FD3" w:rsidRDefault="006F7646" w:rsidP="000554D0">
                  <w:pPr>
                    <w:pStyle w:val="Titre3"/>
                    <w:jc w:val="left"/>
                    <w:outlineLvl w:val="2"/>
                    <w:rPr>
                      <w:lang w:val="fr-CA"/>
                    </w:rPr>
                  </w:pPr>
                  <w:r>
                    <w:rPr>
                      <w:lang w:val="fr-CA"/>
                    </w:rPr>
                    <w:t>Professionnelle</w:t>
                  </w:r>
                  <w:r w:rsidRPr="00063FD3">
                    <w:rPr>
                      <w:lang w:val="fr-CA"/>
                    </w:rPr>
                    <w:t xml:space="preserve"> | </w:t>
                  </w:r>
                  <w:r>
                    <w:rPr>
                      <w:lang w:val="fr-CA"/>
                    </w:rPr>
                    <w:t>Aout 2015 - Janvier 2016</w:t>
                  </w:r>
                  <w:r w:rsidRPr="00063FD3">
                    <w:rPr>
                      <w:lang w:val="fr-CA"/>
                    </w:rPr>
                    <w:t xml:space="preserve"> | </w:t>
                  </w:r>
                  <w:r>
                    <w:rPr>
                      <w:lang w:val="fr-CA"/>
                    </w:rPr>
                    <w:t>CIMME</w:t>
                  </w:r>
                </w:p>
                <w:p w:rsidR="006F7646" w:rsidRPr="00A82CF7" w:rsidRDefault="006F7646" w:rsidP="000554D0">
                  <w:pPr>
                    <w:jc w:val="left"/>
                    <w:rPr>
                      <w:lang w:val="fr-CA"/>
                    </w:rPr>
                  </w:pPr>
                  <w:r>
                    <w:rPr>
                      <w:lang w:val="fr-CA"/>
                    </w:rPr>
                    <w:t>J’ai suivi le programme de dessin de bâtiment au CIMME pendant 6 mois avant de changer de branche.</w:t>
                  </w:r>
                </w:p>
              </w:tc>
            </w:tr>
          </w:tbl>
          <w:p w:rsidR="003F6F9D" w:rsidRPr="003F6F9D" w:rsidRDefault="003F6F9D" w:rsidP="00BB3A7F">
            <w:pPr>
              <w:jc w:val="both"/>
              <w:rPr>
                <w:lang w:val="fr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80" w:rightFromText="180" w:vertAnchor="page" w:horzAnchor="margin" w:tblpY="1"/>
              <w:tblOverlap w:val="never"/>
              <w:tblW w:w="4955" w:type="dxa"/>
              <w:tblCellMar>
                <w:left w:w="340" w:type="dxa"/>
                <w:right w:w="34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5000"/>
            </w:tblGrid>
            <w:tr w:rsidR="00605630" w:rsidRPr="000554D0" w:rsidTr="005A1890">
              <w:trPr>
                <w:trHeight w:hRule="exact" w:val="6662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E1E1" w:themeFill="text2" w:themeFillTint="33"/>
                </w:tcPr>
                <w:p w:rsidR="003F6F9D" w:rsidRPr="003F6F9D" w:rsidRDefault="006F5F12" w:rsidP="007320B3">
                  <w:pPr>
                    <w:pStyle w:val="Titre2"/>
                    <w:outlineLvl w:val="1"/>
                    <w:rPr>
                      <w:lang w:val="fr-CA"/>
                    </w:rPr>
                  </w:pPr>
                  <w:r>
                    <w:rPr>
                      <w:lang w:val="fr-CA"/>
                    </w:rPr>
                    <w:t>Que sait-il?</w:t>
                  </w:r>
                  <w:r w:rsidR="004B4EE2">
                    <w:rPr>
                      <w:lang w:val="fr-CA"/>
                    </w:rPr>
                    <w:br/>
                  </w:r>
                </w:p>
                <w:p w:rsidR="003F6F9D" w:rsidRPr="000554D0" w:rsidRDefault="004E79F7" w:rsidP="007320B3">
                  <w:pPr>
                    <w:pStyle w:val="Titre3"/>
                    <w:jc w:val="left"/>
                    <w:outlineLvl w:val="2"/>
                    <w:rPr>
                      <w:sz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792906</wp:posOffset>
                            </wp:positionH>
                            <wp:positionV relativeFrom="paragraph">
                              <wp:posOffset>21685</wp:posOffset>
                            </wp:positionV>
                            <wp:extent cx="1283648" cy="178724"/>
                            <wp:effectExtent l="0" t="0" r="0" b="0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83648" cy="17872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7777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385C55F" id="Rectangle 16" o:spid="_x0000_s1026" style="position:absolute;margin-left:62.45pt;margin-top:1.7pt;width:101.05pt;height:1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" fillcolor="#57777f" stroked="f" strokeweight="1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829599</wp:posOffset>
                            </wp:positionH>
                            <wp:positionV relativeFrom="paragraph">
                              <wp:posOffset>25285</wp:posOffset>
                            </wp:positionV>
                            <wp:extent cx="1770611" cy="172720"/>
                            <wp:effectExtent l="0" t="0" r="1270" b="0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70611" cy="172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A54CF76" id="Rectangle 15" o:spid="_x0000_s1026" style="position:absolute;margin-left:65.3pt;margin-top:2pt;width:139.4pt;height:1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" fillcolor="#f2f2f2 [3052]" stroked="f" strokeweight="1pt"/>
                        </w:pict>
                      </mc:Fallback>
                    </mc:AlternateContent>
                  </w:r>
                  <w:r w:rsidR="004B4EE2" w:rsidRPr="000554D0">
                    <w:rPr>
                      <w:sz w:val="24"/>
                    </w:rPr>
                    <w:t>C#</w:t>
                  </w:r>
                </w:p>
                <w:p w:rsidR="004B4EE2" w:rsidRPr="000554D0" w:rsidRDefault="004B4EE2" w:rsidP="007320B3">
                  <w:pPr>
                    <w:pStyle w:val="Titre3"/>
                    <w:jc w:val="left"/>
                    <w:outlineLvl w:val="2"/>
                    <w:rPr>
                      <w:sz w:val="24"/>
                    </w:rPr>
                  </w:pPr>
                </w:p>
                <w:p w:rsidR="004B4EE2" w:rsidRPr="000554D0" w:rsidRDefault="00C40471" w:rsidP="007320B3">
                  <w:pPr>
                    <w:pStyle w:val="Titre3"/>
                    <w:jc w:val="left"/>
                    <w:outlineLvl w:val="2"/>
                    <w:rPr>
                      <w:sz w:val="24"/>
                    </w:rPr>
                  </w:pPr>
                  <w:r w:rsidRPr="004E79F7">
                    <w:rPr>
                      <w:noProof/>
                      <w:sz w:val="24"/>
                      <w:lang w:val="fr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636E3C67" wp14:editId="171027D8">
                            <wp:simplePos x="0" y="0"/>
                            <wp:positionH relativeFrom="column">
                              <wp:posOffset>792480</wp:posOffset>
                            </wp:positionH>
                            <wp:positionV relativeFrom="paragraph">
                              <wp:posOffset>13970</wp:posOffset>
                            </wp:positionV>
                            <wp:extent cx="1118870" cy="178435"/>
                            <wp:effectExtent l="0" t="0" r="5080" b="0"/>
                            <wp:wrapSquare wrapText="bothSides"/>
                            <wp:docPr id="19" name="Rect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18870" cy="1784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7777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B1979A3" id="Rectangle 19" o:spid="_x0000_s1026" style="position:absolute;margin-left:62.4pt;margin-top:1.1pt;width:88.1pt;height:1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" fillcolor="#57777f" stroked="f" strokeweight="1pt">
                            <w10:wrap type="square"/>
                          </v:rect>
                        </w:pict>
                      </mc:Fallback>
                    </mc:AlternateContent>
                  </w:r>
                  <w:r w:rsidR="004E79F7" w:rsidRPr="004E79F7">
                    <w:rPr>
                      <w:noProof/>
                      <w:sz w:val="24"/>
                      <w:lang w:val="fr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7917761C" wp14:editId="141B0104">
                            <wp:simplePos x="0" y="0"/>
                            <wp:positionH relativeFrom="column">
                              <wp:posOffset>831215</wp:posOffset>
                            </wp:positionH>
                            <wp:positionV relativeFrom="paragraph">
                              <wp:posOffset>23495</wp:posOffset>
                            </wp:positionV>
                            <wp:extent cx="1770380" cy="172720"/>
                            <wp:effectExtent l="0" t="0" r="1270" b="0"/>
                            <wp:wrapNone/>
                            <wp:docPr id="18" name="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70380" cy="172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4BF096B" id="Rectangle 18" o:spid="_x0000_s1026" style="position:absolute;margin-left:65.45pt;margin-top:1.85pt;width:139.4pt;height:1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" fillcolor="#f2f2f2 [3052]" stroked="f" strokeweight="1pt"/>
                        </w:pict>
                      </mc:Fallback>
                    </mc:AlternateContent>
                  </w:r>
                  <w:r w:rsidR="000554D0" w:rsidRPr="000554D0">
                    <w:rPr>
                      <w:sz w:val="24"/>
                    </w:rPr>
                    <w:t>React</w:t>
                  </w:r>
                </w:p>
                <w:p w:rsidR="000554D0" w:rsidRPr="000554D0" w:rsidRDefault="000554D0" w:rsidP="007320B3">
                  <w:pPr>
                    <w:pStyle w:val="Titre3"/>
                    <w:jc w:val="left"/>
                    <w:outlineLvl w:val="2"/>
                    <w:rPr>
                      <w:sz w:val="24"/>
                    </w:rPr>
                  </w:pPr>
                </w:p>
                <w:p w:rsidR="004B4EE2" w:rsidRPr="000554D0" w:rsidRDefault="00C40471" w:rsidP="007320B3">
                  <w:pPr>
                    <w:pStyle w:val="Titre3"/>
                    <w:jc w:val="left"/>
                    <w:outlineLvl w:val="2"/>
                    <w:rPr>
                      <w:sz w:val="24"/>
                    </w:rPr>
                  </w:pPr>
                  <w:r w:rsidRPr="004E79F7">
                    <w:rPr>
                      <w:noProof/>
                      <w:sz w:val="24"/>
                      <w:lang w:val="fr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636E3C67" wp14:editId="171027D8">
                            <wp:simplePos x="0" y="0"/>
                            <wp:positionH relativeFrom="column">
                              <wp:posOffset>799731</wp:posOffset>
                            </wp:positionH>
                            <wp:positionV relativeFrom="paragraph">
                              <wp:posOffset>6511</wp:posOffset>
                            </wp:positionV>
                            <wp:extent cx="1166884" cy="178435"/>
                            <wp:effectExtent l="0" t="0" r="0" b="0"/>
                            <wp:wrapNone/>
                            <wp:docPr id="21" name="Rect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66884" cy="1784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7777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8E09E5D" id="Rectangle 21" o:spid="_x0000_s1026" style="position:absolute;margin-left:62.95pt;margin-top:.5pt;width:91.9pt;height:14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" fillcolor="#57777f" stroked="f" strokeweight="1pt"/>
                        </w:pict>
                      </mc:Fallback>
                    </mc:AlternateContent>
                  </w:r>
                  <w:r w:rsidR="004E79F7" w:rsidRPr="004E79F7">
                    <w:rPr>
                      <w:noProof/>
                      <w:sz w:val="24"/>
                      <w:lang w:val="fr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7917761C" wp14:editId="141B0104">
                            <wp:simplePos x="0" y="0"/>
                            <wp:positionH relativeFrom="column">
                              <wp:posOffset>836122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1770611" cy="172720"/>
                            <wp:effectExtent l="0" t="0" r="1270" b="0"/>
                            <wp:wrapNone/>
                            <wp:docPr id="20" name="Rectangle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70611" cy="172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56432F6" id="Rectangle 20" o:spid="_x0000_s1026" style="position:absolute;margin-left:65.85pt;margin-top:.9pt;width:139.4pt;height:1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" fillcolor="#f2f2f2 [3052]" stroked="f" strokeweight="1pt"/>
                        </w:pict>
                      </mc:Fallback>
                    </mc:AlternateContent>
                  </w:r>
                  <w:r w:rsidR="000554D0" w:rsidRPr="000554D0">
                    <w:rPr>
                      <w:sz w:val="24"/>
                    </w:rPr>
                    <w:t>Node</w:t>
                  </w:r>
                </w:p>
                <w:p w:rsidR="004B4EE2" w:rsidRPr="000554D0" w:rsidRDefault="00C40471" w:rsidP="007320B3">
                  <w:pPr>
                    <w:pStyle w:val="Titre3"/>
                    <w:jc w:val="left"/>
                    <w:outlineLvl w:val="2"/>
                    <w:rPr>
                      <w:sz w:val="24"/>
                    </w:rPr>
                  </w:pPr>
                  <w:r w:rsidRPr="004E79F7">
                    <w:rPr>
                      <w:noProof/>
                      <w:sz w:val="24"/>
                      <w:lang w:val="fr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636E3C67" wp14:editId="171027D8">
                            <wp:simplePos x="0" y="0"/>
                            <wp:positionH relativeFrom="column">
                              <wp:posOffset>808355</wp:posOffset>
                            </wp:positionH>
                            <wp:positionV relativeFrom="paragraph">
                              <wp:posOffset>190500</wp:posOffset>
                            </wp:positionV>
                            <wp:extent cx="1035050" cy="178435"/>
                            <wp:effectExtent l="0" t="0" r="0" b="0"/>
                            <wp:wrapNone/>
                            <wp:docPr id="23" name="Rectangle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35050" cy="1784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7777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C6B040" id="Rectangle 23" o:spid="_x0000_s1026" style="position:absolute;margin-left:63.65pt;margin-top:15pt;width:81.5pt;height:1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" fillcolor="#57777f" stroked="f" strokeweight="1pt"/>
                        </w:pict>
                      </mc:Fallback>
                    </mc:AlternateContent>
                  </w:r>
                </w:p>
                <w:p w:rsidR="004B4EE2" w:rsidRPr="00605630" w:rsidRDefault="004E79F7" w:rsidP="007320B3">
                  <w:pPr>
                    <w:pStyle w:val="Titre3"/>
                    <w:jc w:val="left"/>
                    <w:outlineLvl w:val="2"/>
                    <w:rPr>
                      <w:sz w:val="24"/>
                      <w:lang w:val="fr-CA"/>
                    </w:rPr>
                  </w:pPr>
                  <w:r w:rsidRPr="004E79F7">
                    <w:rPr>
                      <w:noProof/>
                      <w:sz w:val="24"/>
                      <w:lang w:val="fr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7917761C" wp14:editId="141B0104">
                            <wp:simplePos x="0" y="0"/>
                            <wp:positionH relativeFrom="column">
                              <wp:posOffset>843684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1770611" cy="172720"/>
                            <wp:effectExtent l="0" t="0" r="1270" b="0"/>
                            <wp:wrapNone/>
                            <wp:docPr id="22" name="Rectangle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70611" cy="172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0D8F94D" id="Rectangle 22" o:spid="_x0000_s1026" style="position:absolute;margin-left:66.45pt;margin-top:.9pt;width:139.4pt;height:1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" fillcolor="#f2f2f2 [3052]" stroked="f" strokeweight="1pt"/>
                        </w:pict>
                      </mc:Fallback>
                    </mc:AlternateContent>
                  </w:r>
                  <w:r w:rsidR="00C40471">
                    <w:rPr>
                      <w:sz w:val="24"/>
                      <w:lang w:val="fr-CA"/>
                    </w:rPr>
                    <w:t>Java</w:t>
                  </w:r>
                </w:p>
                <w:p w:rsidR="004B4EE2" w:rsidRPr="00605630" w:rsidRDefault="004B4EE2" w:rsidP="007320B3">
                  <w:pPr>
                    <w:pStyle w:val="Titre3"/>
                    <w:jc w:val="left"/>
                    <w:outlineLvl w:val="2"/>
                    <w:rPr>
                      <w:sz w:val="24"/>
                      <w:lang w:val="fr-CA"/>
                    </w:rPr>
                  </w:pPr>
                </w:p>
                <w:p w:rsidR="004B4EE2" w:rsidRPr="00605630" w:rsidRDefault="004E79F7" w:rsidP="007320B3">
                  <w:pPr>
                    <w:pStyle w:val="Titre3"/>
                    <w:jc w:val="left"/>
                    <w:outlineLvl w:val="2"/>
                    <w:rPr>
                      <w:sz w:val="24"/>
                      <w:lang w:val="fr-CA"/>
                    </w:rPr>
                  </w:pPr>
                  <w:r w:rsidRPr="004E79F7">
                    <w:rPr>
                      <w:noProof/>
                      <w:sz w:val="24"/>
                      <w:lang w:val="fr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6D0CEC95" wp14:editId="23DD04B8">
                            <wp:simplePos x="0" y="0"/>
                            <wp:positionH relativeFrom="column">
                              <wp:posOffset>806553</wp:posOffset>
                            </wp:positionH>
                            <wp:positionV relativeFrom="paragraph">
                              <wp:posOffset>4350</wp:posOffset>
                            </wp:positionV>
                            <wp:extent cx="1453487" cy="178435"/>
                            <wp:effectExtent l="0" t="0" r="0" b="0"/>
                            <wp:wrapNone/>
                            <wp:docPr id="27" name="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53487" cy="1784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7777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FEF0F15" id="Rectangle 27" o:spid="_x0000_s1026" style="position:absolute;margin-left:63.5pt;margin-top:.35pt;width:114.45pt;height:1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" fillcolor="#57777f" stroked="f" strokeweight="1pt"/>
                        </w:pict>
                      </mc:Fallback>
                    </mc:AlternateContent>
                  </w:r>
                  <w:r w:rsidRPr="004E79F7">
                    <w:rPr>
                      <w:noProof/>
                      <w:sz w:val="24"/>
                      <w:lang w:val="fr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504FE6FB" wp14:editId="245D0506">
                            <wp:simplePos x="0" y="0"/>
                            <wp:positionH relativeFrom="column">
                              <wp:posOffset>844434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1770611" cy="172720"/>
                            <wp:effectExtent l="0" t="0" r="1270" b="0"/>
                            <wp:wrapNone/>
                            <wp:docPr id="26" name="Rectangle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70611" cy="172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E7CC132" id="Rectangle 26" o:spid="_x0000_s1026" style="position:absolute;margin-left:66.5pt;margin-top:.9pt;width:139.4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" fillcolor="#f2f2f2 [3052]" stroked="f" strokeweight="1pt"/>
                        </w:pict>
                      </mc:Fallback>
                    </mc:AlternateContent>
                  </w:r>
                  <w:r w:rsidR="00C40471">
                    <w:rPr>
                      <w:sz w:val="24"/>
                      <w:lang w:val="fr-CA"/>
                    </w:rPr>
                    <w:t>Javascript</w:t>
                  </w:r>
                </w:p>
                <w:p w:rsidR="004B4EE2" w:rsidRPr="00605630" w:rsidRDefault="00C40471" w:rsidP="007320B3">
                  <w:pPr>
                    <w:pStyle w:val="Titre3"/>
                    <w:jc w:val="left"/>
                    <w:outlineLvl w:val="2"/>
                    <w:rPr>
                      <w:sz w:val="24"/>
                      <w:lang w:val="fr-CA"/>
                    </w:rPr>
                  </w:pPr>
                  <w:r w:rsidRPr="004E79F7">
                    <w:rPr>
                      <w:noProof/>
                      <w:sz w:val="24"/>
                      <w:lang w:val="fr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6D0CEC95" wp14:editId="23DD04B8">
                            <wp:simplePos x="0" y="0"/>
                            <wp:positionH relativeFrom="column">
                              <wp:posOffset>813378</wp:posOffset>
                            </wp:positionH>
                            <wp:positionV relativeFrom="paragraph">
                              <wp:posOffset>188055</wp:posOffset>
                            </wp:positionV>
                            <wp:extent cx="1446056" cy="178435"/>
                            <wp:effectExtent l="0" t="0" r="1905" b="0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46056" cy="1784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7777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EB07011" id="Rectangle 29" o:spid="_x0000_s1026" style="position:absolute;margin-left:64.05pt;margin-top:14.8pt;width:113.85pt;height:14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" fillcolor="#57777f" stroked="f" strokeweight="1pt"/>
                        </w:pict>
                      </mc:Fallback>
                    </mc:AlternateContent>
                  </w:r>
                </w:p>
                <w:p w:rsidR="004B4EE2" w:rsidRPr="00605630" w:rsidRDefault="004E79F7" w:rsidP="007320B3">
                  <w:pPr>
                    <w:pStyle w:val="Titre3"/>
                    <w:jc w:val="left"/>
                    <w:outlineLvl w:val="2"/>
                    <w:rPr>
                      <w:sz w:val="24"/>
                      <w:lang w:val="fr-CA"/>
                    </w:rPr>
                  </w:pPr>
                  <w:r w:rsidRPr="004E79F7">
                    <w:rPr>
                      <w:noProof/>
                      <w:sz w:val="24"/>
                      <w:lang w:val="fr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504FE6FB" wp14:editId="245D0506">
                            <wp:simplePos x="0" y="0"/>
                            <wp:positionH relativeFrom="column">
                              <wp:posOffset>852747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1770611" cy="172720"/>
                            <wp:effectExtent l="0" t="0" r="1270" b="0"/>
                            <wp:wrapNone/>
                            <wp:docPr id="28" name="Rectangle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70611" cy="172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4F1CF23" id="Rectangle 28" o:spid="_x0000_s1026" style="position:absolute;margin-left:67.15pt;margin-top:.9pt;width:139.4pt;height:1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" fillcolor="#f2f2f2 [3052]" stroked="f" strokeweight="1pt"/>
                        </w:pict>
                      </mc:Fallback>
                    </mc:AlternateContent>
                  </w:r>
                  <w:r w:rsidR="00C40471">
                    <w:rPr>
                      <w:sz w:val="24"/>
                      <w:lang w:val="fr-CA"/>
                    </w:rPr>
                    <w:t>Html/</w:t>
                  </w:r>
                  <w:proofErr w:type="spellStart"/>
                  <w:r w:rsidR="00C40471">
                    <w:rPr>
                      <w:sz w:val="24"/>
                      <w:lang w:val="fr-CA"/>
                    </w:rPr>
                    <w:t>Css</w:t>
                  </w:r>
                  <w:proofErr w:type="spellEnd"/>
                </w:p>
                <w:p w:rsidR="004B4EE2" w:rsidRPr="00605630" w:rsidRDefault="004B4EE2" w:rsidP="007320B3">
                  <w:pPr>
                    <w:pStyle w:val="Titre3"/>
                    <w:jc w:val="left"/>
                    <w:outlineLvl w:val="2"/>
                    <w:rPr>
                      <w:sz w:val="24"/>
                      <w:lang w:val="fr-CA"/>
                    </w:rPr>
                  </w:pPr>
                </w:p>
                <w:p w:rsidR="004B4EE2" w:rsidRPr="00605630" w:rsidRDefault="004E79F7" w:rsidP="007320B3">
                  <w:pPr>
                    <w:pStyle w:val="Titre3"/>
                    <w:jc w:val="left"/>
                    <w:outlineLvl w:val="2"/>
                    <w:rPr>
                      <w:sz w:val="24"/>
                      <w:lang w:val="fr-CA"/>
                    </w:rPr>
                  </w:pPr>
                  <w:r w:rsidRPr="004E79F7">
                    <w:rPr>
                      <w:noProof/>
                      <w:sz w:val="24"/>
                      <w:lang w:val="fr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6D0CEC95" wp14:editId="23DD04B8">
                            <wp:simplePos x="0" y="0"/>
                            <wp:positionH relativeFrom="column">
                              <wp:posOffset>827026</wp:posOffset>
                            </wp:positionH>
                            <wp:positionV relativeFrom="paragraph">
                              <wp:posOffset>9013</wp:posOffset>
                            </wp:positionV>
                            <wp:extent cx="1037230" cy="178435"/>
                            <wp:effectExtent l="0" t="0" r="0" b="0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37230" cy="1784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7777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1737DA0" id="Rectangle 31" o:spid="_x0000_s1026" style="position:absolute;margin-left:65.1pt;margin-top:.7pt;width:81.65pt;height:14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" fillcolor="#57777f" stroked="f" strokeweight="1pt"/>
                        </w:pict>
                      </mc:Fallback>
                    </mc:AlternateContent>
                  </w:r>
                  <w:r w:rsidRPr="004E79F7">
                    <w:rPr>
                      <w:noProof/>
                      <w:sz w:val="24"/>
                      <w:lang w:val="fr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504FE6FB" wp14:editId="245D0506">
                            <wp:simplePos x="0" y="0"/>
                            <wp:positionH relativeFrom="column">
                              <wp:posOffset>864870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1770380" cy="172720"/>
                            <wp:effectExtent l="0" t="0" r="1270" b="0"/>
                            <wp:wrapNone/>
                            <wp:docPr id="30" name="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70380" cy="172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B47E024" id="Rectangle 30" o:spid="_x0000_s1026" style="position:absolute;margin-left:68.1pt;margin-top:.9pt;width:139.4pt;height:1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" fillcolor="#f2f2f2 [3052]" stroked="f" strokeweight="1pt"/>
                        </w:pict>
                      </mc:Fallback>
                    </mc:AlternateContent>
                  </w:r>
                  <w:r w:rsidR="00C40471">
                    <w:rPr>
                      <w:sz w:val="24"/>
                      <w:lang w:val="fr-CA"/>
                    </w:rPr>
                    <w:t>SQL</w:t>
                  </w:r>
                </w:p>
                <w:p w:rsidR="000554D0" w:rsidRPr="00605630" w:rsidRDefault="000554D0" w:rsidP="000554D0">
                  <w:pPr>
                    <w:pStyle w:val="Titre3"/>
                    <w:jc w:val="left"/>
                    <w:outlineLvl w:val="2"/>
                    <w:rPr>
                      <w:sz w:val="24"/>
                      <w:lang w:val="fr-CA"/>
                    </w:rPr>
                  </w:pPr>
                </w:p>
                <w:p w:rsidR="000554D0" w:rsidRPr="00605630" w:rsidRDefault="000554D0" w:rsidP="000554D0">
                  <w:pPr>
                    <w:pStyle w:val="Titre3"/>
                    <w:jc w:val="left"/>
                    <w:outlineLvl w:val="2"/>
                    <w:rPr>
                      <w:sz w:val="24"/>
                      <w:lang w:val="fr-CA"/>
                    </w:rPr>
                  </w:pPr>
                  <w:r w:rsidRPr="004E79F7">
                    <w:rPr>
                      <w:noProof/>
                      <w:sz w:val="24"/>
                      <w:lang w:val="fr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57A47CF9" wp14:editId="5C5B4342">
                            <wp:simplePos x="0" y="0"/>
                            <wp:positionH relativeFrom="column">
                              <wp:posOffset>827026</wp:posOffset>
                            </wp:positionH>
                            <wp:positionV relativeFrom="paragraph">
                              <wp:posOffset>7933</wp:posOffset>
                            </wp:positionV>
                            <wp:extent cx="928048" cy="178435"/>
                            <wp:effectExtent l="0" t="0" r="5715" b="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28048" cy="1784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7777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4E82C30" id="Rectangle 1" o:spid="_x0000_s1026" style="position:absolute;margin-left:65.1pt;margin-top:.6pt;width:73.05pt;height:14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" fillcolor="#57777f" stroked="f" strokeweight="1pt"/>
                        </w:pict>
                      </mc:Fallback>
                    </mc:AlternateContent>
                  </w:r>
                  <w:r w:rsidRPr="004E79F7">
                    <w:rPr>
                      <w:noProof/>
                      <w:sz w:val="24"/>
                      <w:lang w:val="fr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34301CE9" wp14:editId="34D1D9A2">
                            <wp:simplePos x="0" y="0"/>
                            <wp:positionH relativeFrom="column">
                              <wp:posOffset>864870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1770380" cy="172720"/>
                            <wp:effectExtent l="0" t="0" r="1270" b="0"/>
                            <wp:wrapNone/>
                            <wp:docPr id="2" name="Rect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70380" cy="172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7490B94" id="Rectangle 2" o:spid="_x0000_s1026" style="position:absolute;margin-left:68.1pt;margin-top:.9pt;width:139.4pt;height:1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" fillcolor="#f2f2f2 [3052]" stroked="f" strokeweight="1pt"/>
                        </w:pict>
                      </mc:Fallback>
                    </mc:AlternateContent>
                  </w:r>
                  <w:r w:rsidR="00C40471">
                    <w:rPr>
                      <w:sz w:val="24"/>
                      <w:lang w:val="fr-CA"/>
                    </w:rPr>
                    <w:t>Mongo</w:t>
                  </w:r>
                </w:p>
                <w:p w:rsidR="000554D0" w:rsidRDefault="000554D0" w:rsidP="007320B3">
                  <w:pPr>
                    <w:pStyle w:val="Titre3"/>
                    <w:outlineLvl w:val="2"/>
                    <w:rPr>
                      <w:lang w:val="fr-CA"/>
                    </w:rPr>
                  </w:pPr>
                </w:p>
                <w:p w:rsidR="000554D0" w:rsidRDefault="000554D0" w:rsidP="007320B3">
                  <w:pPr>
                    <w:pStyle w:val="Titre3"/>
                    <w:outlineLvl w:val="2"/>
                    <w:rPr>
                      <w:lang w:val="fr-CA"/>
                    </w:rPr>
                  </w:pPr>
                </w:p>
                <w:p w:rsidR="004E79F7" w:rsidRPr="004E79F7" w:rsidRDefault="004E79F7" w:rsidP="007320B3">
                  <w:pPr>
                    <w:pStyle w:val="Titre3"/>
                    <w:outlineLvl w:val="2"/>
                    <w:rPr>
                      <w:b w:val="0"/>
                      <w:i/>
                      <w:sz w:val="16"/>
                      <w:lang w:val="fr-CA"/>
                    </w:rPr>
                  </w:pPr>
                  <w:r w:rsidRPr="004E79F7">
                    <w:rPr>
                      <w:b w:val="0"/>
                      <w:i/>
                      <w:sz w:val="16"/>
                      <w:lang w:val="fr-CA"/>
                    </w:rPr>
                    <w:t>*Pour d’avantage d’information, je recommande de visiter mon portfolio</w:t>
                  </w:r>
                </w:p>
                <w:p w:rsidR="004E79F7" w:rsidRPr="003F6F9D" w:rsidRDefault="004E79F7" w:rsidP="007320B3">
                  <w:pPr>
                    <w:pStyle w:val="Titre3"/>
                    <w:outlineLvl w:val="2"/>
                    <w:rPr>
                      <w:lang w:val="fr-CA"/>
                    </w:rPr>
                  </w:pPr>
                </w:p>
              </w:tc>
            </w:tr>
            <w:tr w:rsidR="004E79F7" w:rsidRPr="003F6F9D" w:rsidTr="005A1890">
              <w:trPr>
                <w:trHeight w:hRule="exact" w:val="555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57777F"/>
                </w:tcPr>
                <w:tbl>
                  <w:tblPr>
                    <w:tblStyle w:val="Grilledutableau"/>
                    <w:tblpPr w:leftFromText="180" w:rightFromText="180" w:vertAnchor="page" w:horzAnchor="margin" w:tblpY="1077"/>
                    <w:tblOverlap w:val="never"/>
                    <w:tblW w:w="427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951"/>
                    <w:gridCol w:w="3369"/>
                  </w:tblGrid>
                  <w:tr w:rsidR="007320B3" w:rsidRPr="000554D0" w:rsidTr="005A1890">
                    <w:trPr>
                      <w:trHeight w:val="1013"/>
                    </w:trPr>
                    <w:tc>
                      <w:tcPr>
                        <w:tcW w:w="0" w:type="auto"/>
                        <w:vAlign w:val="center"/>
                      </w:tcPr>
                      <w:p w:rsidR="007320B3" w:rsidRPr="003F6F9D" w:rsidRDefault="00702D67" w:rsidP="007320B3">
                        <w:pPr>
                          <w:pStyle w:val="Titre3"/>
                          <w:outlineLvl w:val="2"/>
                          <w:rPr>
                            <w:lang w:val="fr-CA"/>
                          </w:rPr>
                        </w:pPr>
                        <w:r>
                          <w:rPr>
                            <w:noProof/>
                            <w:lang w:val="fr-CA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45" type="#_x0000_t75" style="width:33.95pt;height:33.95pt">
                              <v:imagedata r:id="rId7" o:title="envelope (1)"/>
                            </v:shape>
                          </w:pi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320B3" w:rsidRPr="007320B3" w:rsidRDefault="007320B3" w:rsidP="007320B3">
                        <w:pPr>
                          <w:pStyle w:val="Titre3"/>
                          <w:outlineLvl w:val="2"/>
                          <w:rPr>
                            <w:b w:val="0"/>
                            <w:color w:val="FFFFFF" w:themeColor="background1"/>
                            <w:szCs w:val="20"/>
                            <w:lang w:val="fr-CA"/>
                          </w:rPr>
                        </w:pPr>
                        <w:r w:rsidRPr="007320B3">
                          <w:rPr>
                            <w:b w:val="0"/>
                            <w:color w:val="FFFFFF" w:themeColor="background1"/>
                            <w:szCs w:val="20"/>
                            <w:lang w:val="fr-CA"/>
                          </w:rPr>
                          <w:t>Email</w:t>
                        </w:r>
                      </w:p>
                      <w:p w:rsidR="007320B3" w:rsidRPr="007320B3" w:rsidRDefault="00702D67" w:rsidP="007320B3">
                        <w:pPr>
                          <w:pStyle w:val="Titre3"/>
                          <w:outlineLvl w:val="2"/>
                          <w:rPr>
                            <w:color w:val="FFFFFF" w:themeColor="background1"/>
                            <w:szCs w:val="20"/>
                            <w:lang w:val="fr-CA"/>
                          </w:rPr>
                        </w:pPr>
                        <w:hyperlink r:id="rId8" w:history="1">
                          <w:r w:rsidR="007320B3" w:rsidRPr="007320B3">
                            <w:rPr>
                              <w:rStyle w:val="Lienhypertexte"/>
                              <w:color w:val="FFFFFF" w:themeColor="background1"/>
                              <w:szCs w:val="20"/>
                              <w:lang w:val="fr-CA"/>
                            </w:rPr>
                            <w:t>Samuel_personnel@outlook.com</w:t>
                          </w:r>
                        </w:hyperlink>
                      </w:p>
                    </w:tc>
                  </w:tr>
                  <w:tr w:rsidR="007320B3" w:rsidRPr="003F6F9D" w:rsidTr="005A1890">
                    <w:trPr>
                      <w:trHeight w:val="1013"/>
                    </w:trPr>
                    <w:tc>
                      <w:tcPr>
                        <w:tcW w:w="0" w:type="auto"/>
                        <w:vAlign w:val="center"/>
                      </w:tcPr>
                      <w:p w:rsidR="007320B3" w:rsidRPr="003F6F9D" w:rsidRDefault="00702D67" w:rsidP="007320B3">
                        <w:pPr>
                          <w:rPr>
                            <w:lang w:val="fr-CA"/>
                          </w:rPr>
                        </w:pPr>
                        <w:r>
                          <w:rPr>
                            <w:noProof/>
                            <w:lang w:val="fr-CA"/>
                          </w:rPr>
                          <w:pict>
                            <v:shape id="_x0000_i1146" type="#_x0000_t75" style="width:30.55pt;height:30.55pt">
                              <v:imagedata r:id="rId9" o:title="telephone-symbol-button (1)"/>
                            </v:shape>
                          </w:pi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320B3" w:rsidRPr="007320B3" w:rsidRDefault="007320B3" w:rsidP="007320B3">
                        <w:pPr>
                          <w:rPr>
                            <w:b/>
                            <w:color w:val="FFFFFF" w:themeColor="background1"/>
                            <w:lang w:val="fr-CA"/>
                          </w:rPr>
                        </w:pPr>
                        <w:r w:rsidRPr="007320B3">
                          <w:rPr>
                            <w:b/>
                            <w:color w:val="FFFFFF" w:themeColor="background1"/>
                            <w:lang w:val="fr-CA"/>
                          </w:rPr>
                          <w:t>Téléphone</w:t>
                        </w:r>
                      </w:p>
                      <w:p w:rsidR="007320B3" w:rsidRPr="007320B3" w:rsidRDefault="007320B3" w:rsidP="007320B3">
                        <w:pPr>
                          <w:rPr>
                            <w:color w:val="FFFFFF" w:themeColor="background1"/>
                            <w:lang w:val="fr-CA"/>
                          </w:rPr>
                        </w:pPr>
                        <w:r w:rsidRPr="007320B3">
                          <w:rPr>
                            <w:color w:val="FFFFFF" w:themeColor="background1"/>
                            <w:lang w:val="fr-CA"/>
                          </w:rPr>
                          <w:t>514-688-6447</w:t>
                        </w:r>
                      </w:p>
                    </w:tc>
                  </w:tr>
                  <w:tr w:rsidR="007320B3" w:rsidRPr="003F6F9D" w:rsidTr="005A1890">
                    <w:trPr>
                      <w:trHeight w:val="1013"/>
                    </w:trPr>
                    <w:tc>
                      <w:tcPr>
                        <w:tcW w:w="0" w:type="auto"/>
                        <w:vAlign w:val="center"/>
                      </w:tcPr>
                      <w:p w:rsidR="007320B3" w:rsidRPr="003F6F9D" w:rsidRDefault="00702D67" w:rsidP="007320B3">
                        <w:pPr>
                          <w:rPr>
                            <w:lang w:val="fr-CA"/>
                          </w:rPr>
                        </w:pPr>
                        <w:r>
                          <w:rPr>
                            <w:noProof/>
                            <w:lang w:val="fr-CA"/>
                          </w:rPr>
                          <w:pict>
                            <v:shape id="_x0000_i1147" type="#_x0000_t75" style="width:33.3pt;height:33.3pt">
                              <v:imagedata r:id="rId10" o:title="desktop-monitor (1)"/>
                            </v:shape>
                          </w:pi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320B3" w:rsidRPr="007320B3" w:rsidRDefault="007320B3" w:rsidP="007320B3">
                        <w:pPr>
                          <w:rPr>
                            <w:b/>
                            <w:noProof/>
                            <w:color w:val="FFFFFF" w:themeColor="background1"/>
                            <w:lang w:val="fr-CA"/>
                          </w:rPr>
                        </w:pPr>
                        <w:r w:rsidRPr="007320B3">
                          <w:rPr>
                            <w:b/>
                            <w:noProof/>
                            <w:color w:val="FFFFFF" w:themeColor="background1"/>
                            <w:lang w:val="fr-CA"/>
                          </w:rPr>
                          <w:t>Portfolio</w:t>
                        </w:r>
                      </w:p>
                      <w:p w:rsidR="007320B3" w:rsidRPr="007320B3" w:rsidRDefault="00702D67" w:rsidP="007320B3">
                        <w:pPr>
                          <w:rPr>
                            <w:noProof/>
                            <w:color w:val="FFFFFF" w:themeColor="background1"/>
                            <w:lang w:val="fr-CA"/>
                          </w:rPr>
                        </w:pPr>
                        <w:hyperlink r:id="rId11" w:history="1">
                          <w:r w:rsidR="007320B3" w:rsidRPr="007320B3">
                            <w:rPr>
                              <w:rStyle w:val="Lienhypertexte"/>
                              <w:noProof/>
                              <w:color w:val="FFFFFF" w:themeColor="background1"/>
                              <w:lang w:val="fr-CA"/>
                            </w:rPr>
                            <w:t>Samdube.com</w:t>
                          </w:r>
                        </w:hyperlink>
                      </w:p>
                    </w:tc>
                  </w:tr>
                  <w:tr w:rsidR="007320B3" w:rsidRPr="000554D0" w:rsidTr="005A1890">
                    <w:trPr>
                      <w:trHeight w:val="1013"/>
                    </w:trPr>
                    <w:tc>
                      <w:tcPr>
                        <w:tcW w:w="0" w:type="auto"/>
                        <w:vAlign w:val="center"/>
                      </w:tcPr>
                      <w:p w:rsidR="007320B3" w:rsidRPr="007320B3" w:rsidRDefault="00702D67" w:rsidP="007320B3">
                        <w:pPr>
                          <w:rPr>
                            <w:noProof/>
                            <w:color w:val="FFFFFF" w:themeColor="background1"/>
                            <w:lang w:val="fr-CA"/>
                          </w:rPr>
                        </w:pPr>
                        <w:r>
                          <w:rPr>
                            <w:noProof/>
                            <w:color w:val="FFFFFF" w:themeColor="background1"/>
                            <w:lang w:val="fr-CA"/>
                          </w:rPr>
                          <w:pict>
                            <v:shape id="_x0000_i1148" type="#_x0000_t75" style="width:36.7pt;height:36.7pt">
                              <v:imagedata r:id="rId12" o:title="map-marker"/>
                            </v:shape>
                          </w:pi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320B3" w:rsidRPr="007320B3" w:rsidRDefault="007320B3" w:rsidP="007320B3">
                        <w:pPr>
                          <w:rPr>
                            <w:b/>
                            <w:noProof/>
                            <w:color w:val="FFFFFF" w:themeColor="background1"/>
                            <w:lang w:val="fr-CA"/>
                          </w:rPr>
                        </w:pPr>
                        <w:r w:rsidRPr="007320B3">
                          <w:rPr>
                            <w:b/>
                            <w:noProof/>
                            <w:color w:val="FFFFFF" w:themeColor="background1"/>
                            <w:lang w:val="fr-CA"/>
                          </w:rPr>
                          <w:t>Adresse</w:t>
                        </w:r>
                      </w:p>
                      <w:p w:rsidR="007320B3" w:rsidRPr="007320B3" w:rsidRDefault="007320B3" w:rsidP="007320B3">
                        <w:pPr>
                          <w:rPr>
                            <w:noProof/>
                            <w:color w:val="FFFFFF" w:themeColor="background1"/>
                            <w:lang w:val="fr-CA"/>
                          </w:rPr>
                        </w:pPr>
                        <w:r w:rsidRPr="007320B3">
                          <w:rPr>
                            <w:noProof/>
                            <w:color w:val="FFFFFF" w:themeColor="background1"/>
                            <w:lang w:val="fr-CA"/>
                          </w:rPr>
                          <w:t>345 d’auteuil, Sainte-Catherine. J5C 1M5</w:t>
                        </w:r>
                      </w:p>
                    </w:tc>
                  </w:tr>
                </w:tbl>
                <w:p w:rsidR="003F6F9D" w:rsidRPr="006F5F12" w:rsidRDefault="006F5F12" w:rsidP="007320B3">
                  <w:pPr>
                    <w:pStyle w:val="Titre2"/>
                    <w:outlineLvl w:val="1"/>
                    <w:rPr>
                      <w:lang w:val="fr-CA"/>
                    </w:rPr>
                  </w:pPr>
                  <w:r w:rsidRPr="007320B3">
                    <w:rPr>
                      <w:color w:val="FFFFFF" w:themeColor="background1"/>
                      <w:lang w:val="fr-CA"/>
                    </w:rPr>
                    <w:t xml:space="preserve">  Comment le Joindre?</w:t>
                  </w:r>
                </w:p>
              </w:tc>
            </w:tr>
          </w:tbl>
          <w:p w:rsidR="003F6F9D" w:rsidRPr="003F6F9D" w:rsidRDefault="003F6F9D" w:rsidP="00732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</w:tbl>
    <w:p w:rsidR="00332703" w:rsidRPr="003F6F9D" w:rsidRDefault="00332703" w:rsidP="00BB3A7F">
      <w:pPr>
        <w:pStyle w:val="Sansinterligne"/>
        <w:jc w:val="both"/>
        <w:rPr>
          <w:lang w:val="fr-CA"/>
        </w:rPr>
      </w:pPr>
    </w:p>
    <w:sectPr w:rsidR="00332703" w:rsidRPr="003F6F9D" w:rsidSect="00332703">
      <w:footerReference w:type="default" r:id="rId13"/>
      <w:headerReference w:type="first" r:id="rId14"/>
      <w:pgSz w:w="12240" w:h="15840"/>
      <w:pgMar w:top="720" w:right="720" w:bottom="720" w:left="720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D67" w:rsidRDefault="00702D67" w:rsidP="008B2920">
      <w:pPr>
        <w:spacing w:after="0" w:line="240" w:lineRule="auto"/>
      </w:pPr>
      <w:r>
        <w:separator/>
      </w:r>
    </w:p>
  </w:endnote>
  <w:endnote w:type="continuationSeparator" w:id="0">
    <w:p w:rsidR="00702D67" w:rsidRDefault="00702D67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39887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53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D67" w:rsidRDefault="00702D67" w:rsidP="008B2920">
      <w:pPr>
        <w:spacing w:after="0" w:line="240" w:lineRule="auto"/>
      </w:pPr>
      <w:r>
        <w:separator/>
      </w:r>
    </w:p>
  </w:footnote>
  <w:footnote w:type="continuationSeparator" w:id="0">
    <w:p w:rsidR="00702D67" w:rsidRDefault="00702D67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ausimple4"/>
      <w:tblW w:w="5000" w:type="pct"/>
      <w:tblLayout w:type="fixed"/>
      <w:tblLook w:val="04A0" w:firstRow="1" w:lastRow="0" w:firstColumn="1" w:lastColumn="0" w:noHBand="0" w:noVBand="1"/>
      <w:tblDescription w:val="Header layout table"/>
    </w:tblPr>
    <w:tblGrid>
      <w:gridCol w:w="10800"/>
    </w:tblGrid>
    <w:tr w:rsidR="00A85B6F" w:rsidTr="004A521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rPr>
            <w:color w:val="57777F"/>
          </w:rPr>
          <w:alias w:val="Your Name:"/>
          <w:tag w:val="Your Name:"/>
          <w:id w:val="1495060594"/>
          <w:placeholder>
            <w:docPart w:val="7CC9790954A04BFC9BB6DCF2F3F6E36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9340" w:type="dxa"/>
            </w:tcPr>
            <w:p w:rsidR="00A85B6F" w:rsidRDefault="00904139" w:rsidP="00904139">
              <w:pPr>
                <w:pStyle w:val="Titre1"/>
                <w:jc w:val="left"/>
                <w:outlineLvl w:val="0"/>
              </w:pPr>
              <w:r w:rsidRPr="00904139">
                <w:rPr>
                  <w:b w:val="0"/>
                  <w:color w:val="57777F"/>
                </w:rPr>
                <w:t>Samuel Dubé</w:t>
              </w:r>
            </w:p>
          </w:tc>
        </w:sdtContent>
      </w:sdt>
    </w:tr>
    <w:tr w:rsidR="00142F58" w:rsidTr="004A521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7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340" w:type="dxa"/>
        </w:tcPr>
        <w:p w:rsidR="00142F58" w:rsidRDefault="00142F58" w:rsidP="00142F58"/>
      </w:tc>
    </w:tr>
  </w:tbl>
  <w:p w:rsidR="00BD5EFB" w:rsidRDefault="00BD5EF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703"/>
    <w:rsid w:val="000243D1"/>
    <w:rsid w:val="000554D0"/>
    <w:rsid w:val="00057F04"/>
    <w:rsid w:val="00063FD3"/>
    <w:rsid w:val="000A378C"/>
    <w:rsid w:val="0010042F"/>
    <w:rsid w:val="00135C2C"/>
    <w:rsid w:val="00142F58"/>
    <w:rsid w:val="00153ED4"/>
    <w:rsid w:val="00184664"/>
    <w:rsid w:val="001C7765"/>
    <w:rsid w:val="001F18A7"/>
    <w:rsid w:val="001F60D3"/>
    <w:rsid w:val="0020741F"/>
    <w:rsid w:val="0027115C"/>
    <w:rsid w:val="00293B83"/>
    <w:rsid w:val="00332703"/>
    <w:rsid w:val="00390414"/>
    <w:rsid w:val="003E1711"/>
    <w:rsid w:val="003F6F9D"/>
    <w:rsid w:val="0045425A"/>
    <w:rsid w:val="00463A38"/>
    <w:rsid w:val="004670DD"/>
    <w:rsid w:val="0048346B"/>
    <w:rsid w:val="004A521D"/>
    <w:rsid w:val="004B4EE2"/>
    <w:rsid w:val="004D37CC"/>
    <w:rsid w:val="004E4CA5"/>
    <w:rsid w:val="004E79F7"/>
    <w:rsid w:val="00502D70"/>
    <w:rsid w:val="00510920"/>
    <w:rsid w:val="00517626"/>
    <w:rsid w:val="00567B49"/>
    <w:rsid w:val="005A1890"/>
    <w:rsid w:val="005B0E81"/>
    <w:rsid w:val="00605630"/>
    <w:rsid w:val="00630D36"/>
    <w:rsid w:val="006A3CE7"/>
    <w:rsid w:val="006E467B"/>
    <w:rsid w:val="006E5FD2"/>
    <w:rsid w:val="006F1734"/>
    <w:rsid w:val="006F5F12"/>
    <w:rsid w:val="006F7646"/>
    <w:rsid w:val="00702D67"/>
    <w:rsid w:val="007320B3"/>
    <w:rsid w:val="00781D13"/>
    <w:rsid w:val="00783C41"/>
    <w:rsid w:val="00787503"/>
    <w:rsid w:val="00792967"/>
    <w:rsid w:val="007E7032"/>
    <w:rsid w:val="00822E82"/>
    <w:rsid w:val="00833359"/>
    <w:rsid w:val="0085399A"/>
    <w:rsid w:val="00853CE2"/>
    <w:rsid w:val="00860491"/>
    <w:rsid w:val="00887A77"/>
    <w:rsid w:val="008B2920"/>
    <w:rsid w:val="008B2DF7"/>
    <w:rsid w:val="008C5EA8"/>
    <w:rsid w:val="00904139"/>
    <w:rsid w:val="00905520"/>
    <w:rsid w:val="009244EC"/>
    <w:rsid w:val="009759BF"/>
    <w:rsid w:val="009814C0"/>
    <w:rsid w:val="00984A27"/>
    <w:rsid w:val="00A213B1"/>
    <w:rsid w:val="00A82CF7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B3A7F"/>
    <w:rsid w:val="00BD34A5"/>
    <w:rsid w:val="00BD5EFB"/>
    <w:rsid w:val="00BE2D6E"/>
    <w:rsid w:val="00C35EFB"/>
    <w:rsid w:val="00C40471"/>
    <w:rsid w:val="00C73037"/>
    <w:rsid w:val="00CE60C4"/>
    <w:rsid w:val="00D2689C"/>
    <w:rsid w:val="00D4530D"/>
    <w:rsid w:val="00D97FFA"/>
    <w:rsid w:val="00DF6A6F"/>
    <w:rsid w:val="00E20402"/>
    <w:rsid w:val="00E27361"/>
    <w:rsid w:val="00E27B07"/>
    <w:rsid w:val="00E928A3"/>
    <w:rsid w:val="00F67FBA"/>
    <w:rsid w:val="00F80C4E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8843A9"/>
  <w15:chartTrackingRefBased/>
  <w15:docId w15:val="{14C96A75-B7DE-489B-83B4-BBBBA982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626"/>
  </w:style>
  <w:style w:type="paragraph" w:styleId="Titre1">
    <w:name w:val="heading 1"/>
    <w:basedOn w:val="Normal"/>
    <w:link w:val="Titre1C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En-tte">
    <w:name w:val="header"/>
    <w:basedOn w:val="Normal"/>
    <w:link w:val="En-tteCar"/>
    <w:uiPriority w:val="99"/>
    <w:unhideWhenUsed/>
    <w:rsid w:val="00A85B6F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5B6F"/>
  </w:style>
  <w:style w:type="paragraph" w:styleId="Pieddepage">
    <w:name w:val="footer"/>
    <w:basedOn w:val="Normal"/>
    <w:link w:val="PieddepageCar"/>
    <w:uiPriority w:val="99"/>
    <w:unhideWhenUsed/>
    <w:rsid w:val="00510920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0920"/>
  </w:style>
  <w:style w:type="character" w:customStyle="1" w:styleId="Titre4Car">
    <w:name w:val="Titre 4 Car"/>
    <w:basedOn w:val="Policepardfaut"/>
    <w:link w:val="Titre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5Car">
    <w:name w:val="Titre 5 Car"/>
    <w:basedOn w:val="Policepardfaut"/>
    <w:link w:val="Titre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Textedelespacerserv">
    <w:name w:val="Placeholder Text"/>
    <w:basedOn w:val="Policepardfaut"/>
    <w:uiPriority w:val="99"/>
    <w:semiHidden/>
    <w:rsid w:val="004E4CA5"/>
    <w:rPr>
      <w:color w:val="808080"/>
    </w:rPr>
  </w:style>
  <w:style w:type="paragraph" w:styleId="Sansinterligne">
    <w:name w:val="No Spacing"/>
    <w:uiPriority w:val="11"/>
    <w:qFormat/>
    <w:rsid w:val="00F879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28A3"/>
    <w:rPr>
      <w:rFonts w:ascii="Segoe UI" w:hAnsi="Segoe UI" w:cs="Segoe UI"/>
    </w:rPr>
  </w:style>
  <w:style w:type="character" w:styleId="Marquedecommentaire">
    <w:name w:val="annotation reference"/>
    <w:basedOn w:val="Policepardfaut"/>
    <w:uiPriority w:val="99"/>
    <w:semiHidden/>
    <w:unhideWhenUsed/>
    <w:rsid w:val="0039041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90414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39041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904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90414"/>
    <w:rPr>
      <w:b/>
      <w:bCs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table" w:styleId="Tableausimple4">
    <w:name w:val="Plain Table 4"/>
    <w:basedOn w:val="TableauNormal"/>
    <w:uiPriority w:val="44"/>
    <w:rsid w:val="003327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">
    <w:name w:val="Grid Table 1 Light"/>
    <w:basedOn w:val="TableauNormal"/>
    <w:uiPriority w:val="46"/>
    <w:rsid w:val="0033270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basedOn w:val="Policepardfaut"/>
    <w:uiPriority w:val="99"/>
    <w:unhideWhenUsed/>
    <w:rsid w:val="004A521D"/>
    <w:rPr>
      <w:color w:val="0563C1" w:themeColor="hyperlink"/>
      <w:u w:val="single"/>
    </w:rPr>
  </w:style>
  <w:style w:type="table" w:styleId="Grilledetableauclaire">
    <w:name w:val="Grid Table Light"/>
    <w:basedOn w:val="TableauNormal"/>
    <w:uiPriority w:val="40"/>
    <w:rsid w:val="004E79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_personnel@outlook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samdube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eul%20Dube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C9790954A04BFC9BB6DCF2F3F6E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19EFD-3759-4FB0-8D43-6724C84F8C37}"/>
      </w:docPartPr>
      <w:docPartBody>
        <w:p w:rsidR="0037614A" w:rsidRDefault="007165AC" w:rsidP="007165AC">
          <w:pPr>
            <w:pStyle w:val="7CC9790954A04BFC9BB6DCF2F3F6E361"/>
          </w:pPr>
          <w:r w:rsidRPr="00A85B6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5AC"/>
    <w:rsid w:val="000267DC"/>
    <w:rsid w:val="0037614A"/>
    <w:rsid w:val="00547571"/>
    <w:rsid w:val="007165AC"/>
    <w:rsid w:val="00DC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864EA2256124C01BA05FD689015AB20">
    <w:name w:val="6864EA2256124C01BA05FD689015AB20"/>
  </w:style>
  <w:style w:type="paragraph" w:customStyle="1" w:styleId="C26B791E73474EDFBAABD6480F442F2E">
    <w:name w:val="C26B791E73474EDFBAABD6480F442F2E"/>
  </w:style>
  <w:style w:type="paragraph" w:customStyle="1" w:styleId="C903FE6739EB4E31A015B4981660B6A7">
    <w:name w:val="C903FE6739EB4E31A015B4981660B6A7"/>
  </w:style>
  <w:style w:type="paragraph" w:customStyle="1" w:styleId="5B3E8F46E38D42CD806B818C7EC007E2">
    <w:name w:val="5B3E8F46E38D42CD806B818C7EC007E2"/>
  </w:style>
  <w:style w:type="paragraph" w:customStyle="1" w:styleId="16659242495D401C90B61D861DDD6FD4">
    <w:name w:val="16659242495D401C90B61D861DDD6FD4"/>
  </w:style>
  <w:style w:type="paragraph" w:customStyle="1" w:styleId="C7B7BC9343254F3AB987C5D9B99FCDBA">
    <w:name w:val="C7B7BC9343254F3AB987C5D9B99FCDBA"/>
  </w:style>
  <w:style w:type="paragraph" w:customStyle="1" w:styleId="7FC22BABA4454DD3852A7502FED482C7">
    <w:name w:val="7FC22BABA4454DD3852A7502FED482C7"/>
  </w:style>
  <w:style w:type="paragraph" w:customStyle="1" w:styleId="4D4747F571434427A0349BC19355CF89">
    <w:name w:val="4D4747F571434427A0349BC19355CF89"/>
  </w:style>
  <w:style w:type="paragraph" w:customStyle="1" w:styleId="034F8DE3919B450B8A792C78B6AA81A6">
    <w:name w:val="034F8DE3919B450B8A792C78B6AA81A6"/>
  </w:style>
  <w:style w:type="paragraph" w:customStyle="1" w:styleId="7A9541D59D254A4BA4E4570AC7F64C8C">
    <w:name w:val="7A9541D59D254A4BA4E4570AC7F64C8C"/>
  </w:style>
  <w:style w:type="paragraph" w:customStyle="1" w:styleId="BEF282AEE5864BD78544D0B4A9024538">
    <w:name w:val="BEF282AEE5864BD78544D0B4A9024538"/>
  </w:style>
  <w:style w:type="paragraph" w:customStyle="1" w:styleId="F7DB8335589D4E65B57F4BED2EF1063F">
    <w:name w:val="F7DB8335589D4E65B57F4BED2EF1063F"/>
  </w:style>
  <w:style w:type="paragraph" w:customStyle="1" w:styleId="300A2D91B61043C1A18BC81718FDFFDE">
    <w:name w:val="300A2D91B61043C1A18BC81718FDFFDE"/>
  </w:style>
  <w:style w:type="paragraph" w:customStyle="1" w:styleId="F61605B7F3C4487ABB0BE059D32AAFF6">
    <w:name w:val="F61605B7F3C4487ABB0BE059D32AAFF6"/>
  </w:style>
  <w:style w:type="paragraph" w:customStyle="1" w:styleId="B8A266F0E87441F6B9FF6BC0E5402A9F">
    <w:name w:val="B8A266F0E87441F6B9FF6BC0E5402A9F"/>
  </w:style>
  <w:style w:type="paragraph" w:customStyle="1" w:styleId="9C006A708BBF4CEEA46DE4C04651E76A">
    <w:name w:val="9C006A708BBF4CEEA46DE4C04651E76A"/>
  </w:style>
  <w:style w:type="paragraph" w:customStyle="1" w:styleId="637868A0AED6428F84AD60BF85B38711">
    <w:name w:val="637868A0AED6428F84AD60BF85B38711"/>
  </w:style>
  <w:style w:type="paragraph" w:customStyle="1" w:styleId="69A036F012EB46CE84C8E92373195EE6">
    <w:name w:val="69A036F012EB46CE84C8E92373195EE6"/>
  </w:style>
  <w:style w:type="paragraph" w:customStyle="1" w:styleId="E5345C4CDD834372BFEC0FEA241F8A7F">
    <w:name w:val="E5345C4CDD834372BFEC0FEA241F8A7F"/>
  </w:style>
  <w:style w:type="paragraph" w:customStyle="1" w:styleId="5F63FDB95BBE414B8C0F6DA88A19AA29">
    <w:name w:val="5F63FDB95BBE414B8C0F6DA88A19AA29"/>
  </w:style>
  <w:style w:type="paragraph" w:customStyle="1" w:styleId="22967E562BD84BE3A8021632543498D7">
    <w:name w:val="22967E562BD84BE3A8021632543498D7"/>
  </w:style>
  <w:style w:type="paragraph" w:customStyle="1" w:styleId="EFAE8B7933CD401AA6A2D87648238B26">
    <w:name w:val="EFAE8B7933CD401AA6A2D87648238B26"/>
  </w:style>
  <w:style w:type="paragraph" w:customStyle="1" w:styleId="27AD8C1684394C7DAA11D83ADDDB8D6C">
    <w:name w:val="27AD8C1684394C7DAA11D83ADDDB8D6C"/>
  </w:style>
  <w:style w:type="paragraph" w:customStyle="1" w:styleId="18F3D7294C314192AF346F5A535D76CF">
    <w:name w:val="18F3D7294C314192AF346F5A535D76CF"/>
  </w:style>
  <w:style w:type="paragraph" w:customStyle="1" w:styleId="09E3BB1AAA9C4E6194C11C7857B7831E">
    <w:name w:val="09E3BB1AAA9C4E6194C11C7857B7831E"/>
  </w:style>
  <w:style w:type="paragraph" w:customStyle="1" w:styleId="39EFC731B60B4921879C2E1B52D19DED">
    <w:name w:val="39EFC731B60B4921879C2E1B52D19DED"/>
  </w:style>
  <w:style w:type="paragraph" w:customStyle="1" w:styleId="7ED7B3012059476FB02EEC8FA351F4B9">
    <w:name w:val="7ED7B3012059476FB02EEC8FA351F4B9"/>
  </w:style>
  <w:style w:type="paragraph" w:customStyle="1" w:styleId="935B30D896F142C1BAF012001251C696">
    <w:name w:val="935B30D896F142C1BAF012001251C696"/>
  </w:style>
  <w:style w:type="paragraph" w:customStyle="1" w:styleId="F022996CC7E94E5E963D56DCB786933E">
    <w:name w:val="F022996CC7E94E5E963D56DCB786933E"/>
  </w:style>
  <w:style w:type="paragraph" w:customStyle="1" w:styleId="7CC9790954A04BFC9BB6DCF2F3F6E361">
    <w:name w:val="7CC9790954A04BFC9BB6DCF2F3F6E361"/>
    <w:rsid w:val="007165AC"/>
  </w:style>
  <w:style w:type="paragraph" w:customStyle="1" w:styleId="D271EA61CC5B4292853A62ACAE055C68">
    <w:name w:val="D271EA61CC5B4292853A62ACAE055C68"/>
    <w:rsid w:val="007165AC"/>
  </w:style>
  <w:style w:type="paragraph" w:customStyle="1" w:styleId="9CFF371BFFA249A1B136F2ED6D18FBDB">
    <w:name w:val="9CFF371BFFA249A1B136F2ED6D18FBDB"/>
    <w:rsid w:val="007165AC"/>
  </w:style>
  <w:style w:type="paragraph" w:customStyle="1" w:styleId="578D6C32EE854CE7BD407D2571B3089A">
    <w:name w:val="578D6C32EE854CE7BD407D2571B3089A"/>
    <w:rsid w:val="007165AC"/>
  </w:style>
  <w:style w:type="paragraph" w:customStyle="1" w:styleId="077577120A814703A4A8D7E729CC1E1B">
    <w:name w:val="077577120A814703A4A8D7E729CC1E1B"/>
    <w:rsid w:val="007165AC"/>
  </w:style>
  <w:style w:type="paragraph" w:customStyle="1" w:styleId="981F70639BBD4CE6BC3C4AE2D4D9CBF4">
    <w:name w:val="981F70639BBD4CE6BC3C4AE2D4D9CBF4"/>
    <w:rsid w:val="007165AC"/>
  </w:style>
  <w:style w:type="paragraph" w:customStyle="1" w:styleId="7B355451E839411F9923B11DA6832B31">
    <w:name w:val="7B355451E839411F9923B11DA6832B31"/>
    <w:rsid w:val="007165AC"/>
  </w:style>
  <w:style w:type="paragraph" w:customStyle="1" w:styleId="FAD9E41422854599A12991E5B0C63C7B">
    <w:name w:val="FAD9E41422854599A12991E5B0C63C7B"/>
    <w:rsid w:val="007165AC"/>
  </w:style>
  <w:style w:type="paragraph" w:customStyle="1" w:styleId="51F0A27AD13247C6A90EAC9482B0058D">
    <w:name w:val="51F0A27AD13247C6A90EAC9482B0058D"/>
    <w:rsid w:val="007165AC"/>
  </w:style>
  <w:style w:type="paragraph" w:customStyle="1" w:styleId="7DEA85C75704469B8DBD1AAAA78B789B">
    <w:name w:val="7DEA85C75704469B8DBD1AAAA78B789B"/>
    <w:rsid w:val="007165AC"/>
  </w:style>
  <w:style w:type="paragraph" w:customStyle="1" w:styleId="1920689F42D940B6AAE3EB252D121C94">
    <w:name w:val="1920689F42D940B6AAE3EB252D121C94"/>
    <w:rsid w:val="007165AC"/>
  </w:style>
  <w:style w:type="paragraph" w:customStyle="1" w:styleId="C133E2AD54B74F47A9CB0C582333D116">
    <w:name w:val="C133E2AD54B74F47A9CB0C582333D116"/>
    <w:rsid w:val="007165AC"/>
  </w:style>
  <w:style w:type="paragraph" w:customStyle="1" w:styleId="42AE5846D860402BBBC2A2DE05D7BE58">
    <w:name w:val="42AE5846D860402BBBC2A2DE05D7BE58"/>
    <w:rsid w:val="007165AC"/>
  </w:style>
  <w:style w:type="paragraph" w:customStyle="1" w:styleId="8FE4E5929C7A48ECB849822C3EA8F9F2">
    <w:name w:val="8FE4E5929C7A48ECB849822C3EA8F9F2"/>
    <w:rsid w:val="007165AC"/>
  </w:style>
  <w:style w:type="paragraph" w:customStyle="1" w:styleId="56898535DD224E39A67DA1BEFC041EF0">
    <w:name w:val="56898535DD224E39A67DA1BEFC041EF0"/>
    <w:rsid w:val="007165AC"/>
  </w:style>
  <w:style w:type="paragraph" w:customStyle="1" w:styleId="A539C6703B7F4D7C86A45FCBA6B35032">
    <w:name w:val="A539C6703B7F4D7C86A45FCBA6B35032"/>
    <w:rsid w:val="007165AC"/>
  </w:style>
  <w:style w:type="paragraph" w:customStyle="1" w:styleId="56FEC1FD228A4BA1A0C50322E094008C">
    <w:name w:val="56FEC1FD228A4BA1A0C50322E094008C"/>
    <w:rsid w:val="007165AC"/>
  </w:style>
  <w:style w:type="paragraph" w:customStyle="1" w:styleId="6047120557A0497F906125BEDFD86E6F">
    <w:name w:val="6047120557A0497F906125BEDFD86E6F"/>
    <w:rsid w:val="007165AC"/>
  </w:style>
  <w:style w:type="paragraph" w:customStyle="1" w:styleId="B8314CEB31594DAE8BCA21654CB827B2">
    <w:name w:val="B8314CEB31594DAE8BCA21654CB827B2"/>
    <w:rsid w:val="007165AC"/>
  </w:style>
  <w:style w:type="paragraph" w:customStyle="1" w:styleId="788C5588E30C42739C7E9DAD8888905C">
    <w:name w:val="788C5588E30C42739C7E9DAD8888905C"/>
    <w:rsid w:val="007165AC"/>
  </w:style>
  <w:style w:type="paragraph" w:customStyle="1" w:styleId="6DA741E079754C7095345332E145E0F5">
    <w:name w:val="6DA741E079754C7095345332E145E0F5"/>
    <w:rsid w:val="007165AC"/>
  </w:style>
  <w:style w:type="paragraph" w:customStyle="1" w:styleId="DE4702CB21DA4CEBB6FD253339286E95">
    <w:name w:val="DE4702CB21DA4CEBB6FD253339286E95"/>
    <w:rsid w:val="007165AC"/>
  </w:style>
  <w:style w:type="paragraph" w:customStyle="1" w:styleId="287E1B2B966449F195E4F7A5B84884F0">
    <w:name w:val="287E1B2B966449F195E4F7A5B84884F0"/>
    <w:rsid w:val="007165AC"/>
  </w:style>
  <w:style w:type="paragraph" w:customStyle="1" w:styleId="A0B18E4FE03C41C88B58749423532412">
    <w:name w:val="A0B18E4FE03C41C88B58749423532412"/>
    <w:rsid w:val="007165AC"/>
  </w:style>
  <w:style w:type="paragraph" w:customStyle="1" w:styleId="0C78B1E963F64D99935490B04DFD38A0">
    <w:name w:val="0C78B1E963F64D99935490B04DFD38A0"/>
    <w:rsid w:val="007165AC"/>
  </w:style>
  <w:style w:type="paragraph" w:customStyle="1" w:styleId="AB037978369346A5B0C5F8EC295BBCF6">
    <w:name w:val="AB037978369346A5B0C5F8EC295BBCF6"/>
    <w:rsid w:val="007165AC"/>
  </w:style>
  <w:style w:type="paragraph" w:customStyle="1" w:styleId="2E43BEF3B7CE4818800ABF64485DA566">
    <w:name w:val="2E43BEF3B7CE4818800ABF64485DA566"/>
    <w:rsid w:val="007165AC"/>
  </w:style>
  <w:style w:type="paragraph" w:customStyle="1" w:styleId="A2A2E40B57334612B26BFE2DCC04DD1B">
    <w:name w:val="A2A2E40B57334612B26BFE2DCC04DD1B"/>
    <w:rsid w:val="007165AC"/>
  </w:style>
  <w:style w:type="paragraph" w:customStyle="1" w:styleId="070BA7826359431BBC5295A5841D9615">
    <w:name w:val="070BA7826359431BBC5295A5841D9615"/>
    <w:rsid w:val="007165AC"/>
  </w:style>
  <w:style w:type="paragraph" w:customStyle="1" w:styleId="295330B7628C4012B216FB7843E5D752">
    <w:name w:val="295330B7628C4012B216FB7843E5D752"/>
    <w:rsid w:val="007165AC"/>
  </w:style>
  <w:style w:type="paragraph" w:customStyle="1" w:styleId="93E39C06C2704074922CB713F0F9B215">
    <w:name w:val="93E39C06C2704074922CB713F0F9B215"/>
    <w:rsid w:val="007165AC"/>
  </w:style>
  <w:style w:type="paragraph" w:customStyle="1" w:styleId="794633CB311343FC84BA8B4813C06D84">
    <w:name w:val="794633CB311343FC84BA8B4813C06D84"/>
    <w:rsid w:val="007165AC"/>
  </w:style>
  <w:style w:type="paragraph" w:customStyle="1" w:styleId="32CA72C7B4D34F92BE78F452E48EA748">
    <w:name w:val="32CA72C7B4D34F92BE78F452E48EA748"/>
    <w:rsid w:val="007165AC"/>
  </w:style>
  <w:style w:type="paragraph" w:customStyle="1" w:styleId="18BABC169AF84EE988BDF42499C917FF">
    <w:name w:val="18BABC169AF84EE988BDF42499C917FF"/>
    <w:rsid w:val="007165AC"/>
  </w:style>
  <w:style w:type="paragraph" w:customStyle="1" w:styleId="5080A0575CE546FD8DFD966E4A02151B">
    <w:name w:val="5080A0575CE546FD8DFD966E4A02151B"/>
    <w:rsid w:val="007165AC"/>
  </w:style>
  <w:style w:type="paragraph" w:customStyle="1" w:styleId="AA2170DFADA54F4B953F70FB5693EEC5">
    <w:name w:val="AA2170DFADA54F4B953F70FB5693EEC5"/>
    <w:rsid w:val="007165AC"/>
  </w:style>
  <w:style w:type="paragraph" w:customStyle="1" w:styleId="BAFDCEA7F78A4D53A92345ABA0E3C631">
    <w:name w:val="BAFDCEA7F78A4D53A92345ABA0E3C631"/>
    <w:rsid w:val="007165AC"/>
  </w:style>
  <w:style w:type="paragraph" w:customStyle="1" w:styleId="222151F856F54835909EE99B870566FA">
    <w:name w:val="222151F856F54835909EE99B870566FA"/>
    <w:rsid w:val="007165AC"/>
  </w:style>
  <w:style w:type="paragraph" w:customStyle="1" w:styleId="24E3EB27032F425B9A3E6384B2865BC1">
    <w:name w:val="24E3EB27032F425B9A3E6384B2865BC1"/>
    <w:rsid w:val="007165AC"/>
  </w:style>
  <w:style w:type="paragraph" w:customStyle="1" w:styleId="A787AC31E3F94A3BA2A4EB2109F92FBB">
    <w:name w:val="A787AC31E3F94A3BA2A4EB2109F92FBB"/>
    <w:rsid w:val="007165AC"/>
  </w:style>
  <w:style w:type="paragraph" w:customStyle="1" w:styleId="46586B0A8BC54128A70835BEEE812B2A">
    <w:name w:val="46586B0A8BC54128A70835BEEE812B2A"/>
    <w:rsid w:val="007165AC"/>
  </w:style>
  <w:style w:type="paragraph" w:customStyle="1" w:styleId="26DC77FBDFBF4D9082AAD02AB7FF1A61">
    <w:name w:val="26DC77FBDFBF4D9082AAD02AB7FF1A61"/>
    <w:rsid w:val="007165AC"/>
  </w:style>
  <w:style w:type="paragraph" w:customStyle="1" w:styleId="CF0B81C1B71E465D970BADF1A7953E41">
    <w:name w:val="CF0B81C1B71E465D970BADF1A7953E41"/>
    <w:rsid w:val="007165AC"/>
  </w:style>
  <w:style w:type="paragraph" w:customStyle="1" w:styleId="F84059C4696F4B9AA2632DBC16603F1E">
    <w:name w:val="F84059C4696F4B9AA2632DBC16603F1E"/>
    <w:rsid w:val="007165AC"/>
  </w:style>
  <w:style w:type="paragraph" w:customStyle="1" w:styleId="4E7F314C97254A5783FB43FA2D4FAFE0">
    <w:name w:val="4E7F314C97254A5783FB43FA2D4FAFE0"/>
    <w:rsid w:val="007165AC"/>
  </w:style>
  <w:style w:type="paragraph" w:customStyle="1" w:styleId="C97653A8441247FC932B3C38A8ED7809">
    <w:name w:val="C97653A8441247FC932B3C38A8ED7809"/>
    <w:rsid w:val="007165AC"/>
  </w:style>
  <w:style w:type="paragraph" w:customStyle="1" w:styleId="CC84A5E24E8B42E2A756F2ED1BC20C2D">
    <w:name w:val="CC84A5E24E8B42E2A756F2ED1BC20C2D"/>
    <w:rsid w:val="007165AC"/>
  </w:style>
  <w:style w:type="paragraph" w:customStyle="1" w:styleId="6947760DC7BD408FA1F60D45DF583B73">
    <w:name w:val="6947760DC7BD408FA1F60D45DF583B73"/>
    <w:rsid w:val="007165AC"/>
  </w:style>
  <w:style w:type="paragraph" w:customStyle="1" w:styleId="903F67A2969040F1A358FB8C539704B1">
    <w:name w:val="903F67A2969040F1A358FB8C539704B1"/>
    <w:rsid w:val="007165AC"/>
  </w:style>
  <w:style w:type="paragraph" w:customStyle="1" w:styleId="E1CFD950E5B149A7A197566DC6A51FD5">
    <w:name w:val="E1CFD950E5B149A7A197566DC6A51FD5"/>
    <w:rsid w:val="007165AC"/>
  </w:style>
  <w:style w:type="paragraph" w:customStyle="1" w:styleId="132E5E9FB91C4266805563BEE87319B7">
    <w:name w:val="132E5E9FB91C4266805563BEE87319B7"/>
    <w:rsid w:val="007165AC"/>
  </w:style>
  <w:style w:type="paragraph" w:customStyle="1" w:styleId="369E8CBC97BC487CA4FCFBDBBC5AEF46">
    <w:name w:val="369E8CBC97BC487CA4FCFBDBBC5AEF46"/>
    <w:rsid w:val="007165AC"/>
  </w:style>
  <w:style w:type="paragraph" w:customStyle="1" w:styleId="ECAF20B477034F53A329D4BE6C9623DB">
    <w:name w:val="ECAF20B477034F53A329D4BE6C9623DB"/>
    <w:rsid w:val="007165AC"/>
  </w:style>
  <w:style w:type="paragraph" w:customStyle="1" w:styleId="A0A466C9DEB34A0F9643DC6AB8C7778A">
    <w:name w:val="A0A466C9DEB34A0F9643DC6AB8C7778A"/>
    <w:rsid w:val="007165AC"/>
  </w:style>
  <w:style w:type="paragraph" w:customStyle="1" w:styleId="A3B60A0FB2694C2B9084607748AB583D">
    <w:name w:val="A3B60A0FB2694C2B9084607748AB583D"/>
    <w:rsid w:val="007165AC"/>
  </w:style>
  <w:style w:type="paragraph" w:customStyle="1" w:styleId="14AFC0BC2C7D41AAA20F1B73034E31C9">
    <w:name w:val="14AFC0BC2C7D41AAA20F1B73034E31C9"/>
    <w:rsid w:val="007165AC"/>
  </w:style>
  <w:style w:type="paragraph" w:customStyle="1" w:styleId="883F6A92534E4B2494777248027C5C70">
    <w:name w:val="883F6A92534E4B2494777248027C5C70"/>
    <w:rsid w:val="007165AC"/>
  </w:style>
  <w:style w:type="paragraph" w:customStyle="1" w:styleId="1008ED22CFC746B7B8E81A7F82969A12">
    <w:name w:val="1008ED22CFC746B7B8E81A7F82969A12"/>
    <w:rsid w:val="007165AC"/>
  </w:style>
  <w:style w:type="paragraph" w:customStyle="1" w:styleId="411A34BE2C8B479EA9927E9E9C062795">
    <w:name w:val="411A34BE2C8B479EA9927E9E9C062795"/>
    <w:rsid w:val="007165AC"/>
  </w:style>
  <w:style w:type="paragraph" w:customStyle="1" w:styleId="DEFE70E1D2834B0AB12B7FDA48B8ECC1">
    <w:name w:val="DEFE70E1D2834B0AB12B7FDA48B8ECC1"/>
    <w:rsid w:val="007165AC"/>
  </w:style>
  <w:style w:type="paragraph" w:customStyle="1" w:styleId="806447D7CFD849A2A76E00DAF8AB8135">
    <w:name w:val="806447D7CFD849A2A76E00DAF8AB8135"/>
    <w:rsid w:val="007165AC"/>
  </w:style>
  <w:style w:type="paragraph" w:customStyle="1" w:styleId="D10C2A4B0D2144E59FAB7747DAD2191A">
    <w:name w:val="D10C2A4B0D2144E59FAB7747DAD2191A"/>
    <w:rsid w:val="007165AC"/>
  </w:style>
  <w:style w:type="paragraph" w:customStyle="1" w:styleId="175E0CE5E6C4449099C54509DC577191">
    <w:name w:val="175E0CE5E6C4449099C54509DC577191"/>
    <w:rsid w:val="007165AC"/>
  </w:style>
  <w:style w:type="paragraph" w:customStyle="1" w:styleId="30A60C78886A4EF79A7A2AEE30101278">
    <w:name w:val="30A60C78886A4EF79A7A2AEE30101278"/>
    <w:rsid w:val="007165AC"/>
  </w:style>
  <w:style w:type="paragraph" w:customStyle="1" w:styleId="819B9170833F46CC90DE55E9596E618C">
    <w:name w:val="819B9170833F46CC90DE55E9596E618C"/>
    <w:rsid w:val="007165AC"/>
  </w:style>
  <w:style w:type="paragraph" w:customStyle="1" w:styleId="DDEE299786D34D8C9B2B35974AFD8CD8">
    <w:name w:val="DDEE299786D34D8C9B2B35974AFD8CD8"/>
    <w:rsid w:val="007165AC"/>
  </w:style>
  <w:style w:type="paragraph" w:customStyle="1" w:styleId="1D2098229A8140BBA1164D84A5B8D0A4">
    <w:name w:val="1D2098229A8140BBA1164D84A5B8D0A4"/>
    <w:rsid w:val="007165AC"/>
  </w:style>
  <w:style w:type="paragraph" w:customStyle="1" w:styleId="B6C7DF61D2F34C2C870A0A6068FD38B3">
    <w:name w:val="B6C7DF61D2F34C2C870A0A6068FD38B3"/>
    <w:rsid w:val="007165AC"/>
  </w:style>
  <w:style w:type="paragraph" w:customStyle="1" w:styleId="6BA3DEF0E7D8490AAECDE122C6035781">
    <w:name w:val="6BA3DEF0E7D8490AAECDE122C6035781"/>
    <w:rsid w:val="007165AC"/>
  </w:style>
  <w:style w:type="paragraph" w:customStyle="1" w:styleId="CEC84A0257E94794AAB6BD858E336EDC">
    <w:name w:val="CEC84A0257E94794AAB6BD858E336EDC"/>
    <w:rsid w:val="007165AC"/>
  </w:style>
  <w:style w:type="paragraph" w:customStyle="1" w:styleId="9E89960178354AC6BBBCE97B7FDC79BB">
    <w:name w:val="9E89960178354AC6BBBCE97B7FDC79BB"/>
    <w:rsid w:val="007165AC"/>
  </w:style>
  <w:style w:type="paragraph" w:customStyle="1" w:styleId="FCE33A003A534888A5EF559AE726C246">
    <w:name w:val="FCE33A003A534888A5EF559AE726C246"/>
    <w:rsid w:val="007165AC"/>
  </w:style>
  <w:style w:type="paragraph" w:customStyle="1" w:styleId="BA2A944E8E0345E1A4D50E0A612877E2">
    <w:name w:val="BA2A944E8E0345E1A4D50E0A612877E2"/>
    <w:rsid w:val="007165AC"/>
  </w:style>
  <w:style w:type="paragraph" w:customStyle="1" w:styleId="612A0869041B48AAB283AA9A42A39A95">
    <w:name w:val="612A0869041B48AAB283AA9A42A39A95"/>
    <w:rsid w:val="007165AC"/>
  </w:style>
  <w:style w:type="paragraph" w:customStyle="1" w:styleId="B3CDAF3B58F84874B10C4A7016F1905D">
    <w:name w:val="B3CDAF3B58F84874B10C4A7016F1905D"/>
    <w:rsid w:val="007165AC"/>
  </w:style>
  <w:style w:type="paragraph" w:customStyle="1" w:styleId="374DF4DD1030488AA530C098BACF978B">
    <w:name w:val="374DF4DD1030488AA530C098BACF978B"/>
    <w:rsid w:val="007165AC"/>
  </w:style>
  <w:style w:type="paragraph" w:customStyle="1" w:styleId="735ADBEA4D4E4041A83593117CA39446">
    <w:name w:val="735ADBEA4D4E4041A83593117CA39446"/>
    <w:rsid w:val="007165AC"/>
  </w:style>
  <w:style w:type="paragraph" w:customStyle="1" w:styleId="AEA8184E877B41B6AA9B9A4BB4F664CC">
    <w:name w:val="AEA8184E877B41B6AA9B9A4BB4F664CC"/>
    <w:rsid w:val="007165AC"/>
  </w:style>
  <w:style w:type="paragraph" w:customStyle="1" w:styleId="FCBDEBF8099C4571B477A789A8F9B4ED">
    <w:name w:val="FCBDEBF8099C4571B477A789A8F9B4ED"/>
    <w:rsid w:val="007165AC"/>
  </w:style>
  <w:style w:type="paragraph" w:customStyle="1" w:styleId="87A8F73D0F34454FBF36894AA73FC4B8">
    <w:name w:val="87A8F73D0F34454FBF36894AA73FC4B8"/>
    <w:rsid w:val="007165AC"/>
  </w:style>
  <w:style w:type="paragraph" w:customStyle="1" w:styleId="59A47F5FAA944FCF9FB1593939118583">
    <w:name w:val="59A47F5FAA944FCF9FB1593939118583"/>
    <w:rsid w:val="007165AC"/>
  </w:style>
  <w:style w:type="paragraph" w:customStyle="1" w:styleId="FBA082559BB04A80A7A98DED95928BFA">
    <w:name w:val="FBA082559BB04A80A7A98DED95928BFA"/>
    <w:rsid w:val="007165AC"/>
  </w:style>
  <w:style w:type="paragraph" w:customStyle="1" w:styleId="399890D6864D4033B6A15F0F5B315386">
    <w:name w:val="399890D6864D4033B6A15F0F5B315386"/>
    <w:rsid w:val="007165AC"/>
  </w:style>
  <w:style w:type="paragraph" w:customStyle="1" w:styleId="861D2669A3784454AAC2340D7DFC95CF">
    <w:name w:val="861D2669A3784454AAC2340D7DFC95CF"/>
    <w:rsid w:val="007165AC"/>
  </w:style>
  <w:style w:type="paragraph" w:customStyle="1" w:styleId="9B85D36A0E3043919E513A1AFDF533BC">
    <w:name w:val="9B85D36A0E3043919E513A1AFDF533BC"/>
    <w:rsid w:val="007165AC"/>
  </w:style>
  <w:style w:type="paragraph" w:customStyle="1" w:styleId="FEDB88477D164ED196B41906D7C17378">
    <w:name w:val="FEDB88477D164ED196B41906D7C17378"/>
    <w:rsid w:val="007165AC"/>
  </w:style>
  <w:style w:type="paragraph" w:customStyle="1" w:styleId="A7C6045B28DA42A49B02954FCCF8D836">
    <w:name w:val="A7C6045B28DA42A49B02954FCCF8D836"/>
    <w:rsid w:val="007165AC"/>
  </w:style>
  <w:style w:type="paragraph" w:customStyle="1" w:styleId="42C3960B07E749D2B6718F854887915E">
    <w:name w:val="42C3960B07E749D2B6718F854887915E"/>
    <w:rsid w:val="007165AC"/>
  </w:style>
  <w:style w:type="paragraph" w:customStyle="1" w:styleId="570BFA29D36F408A8D4550A682C4FDAB">
    <w:name w:val="570BFA29D36F408A8D4550A682C4FDAB"/>
    <w:rsid w:val="007165AC"/>
  </w:style>
  <w:style w:type="paragraph" w:customStyle="1" w:styleId="A93BA1EA0D4E42E999AE35530C6C4082">
    <w:name w:val="A93BA1EA0D4E42E999AE35530C6C4082"/>
    <w:rsid w:val="007165AC"/>
  </w:style>
  <w:style w:type="paragraph" w:customStyle="1" w:styleId="9A411D579A3B47DDA9038C3A86E4863E">
    <w:name w:val="9A411D579A3B47DDA9038C3A86E4863E"/>
    <w:rsid w:val="007165AC"/>
  </w:style>
  <w:style w:type="paragraph" w:customStyle="1" w:styleId="E4827403B9E74707906B1AB26B1E157D">
    <w:name w:val="E4827403B9E74707906B1AB26B1E157D"/>
    <w:rsid w:val="007165AC"/>
  </w:style>
  <w:style w:type="paragraph" w:customStyle="1" w:styleId="B1F8160A71BC4D38A20ADD0A903703E5">
    <w:name w:val="B1F8160A71BC4D38A20ADD0A903703E5"/>
    <w:rsid w:val="007165AC"/>
  </w:style>
  <w:style w:type="paragraph" w:customStyle="1" w:styleId="D1DE210AB909457180D2302C5CF444BD">
    <w:name w:val="D1DE210AB909457180D2302C5CF444BD"/>
    <w:rsid w:val="007165AC"/>
  </w:style>
  <w:style w:type="paragraph" w:customStyle="1" w:styleId="2FD2BD1B8965441E8857E95538EA34E0">
    <w:name w:val="2FD2BD1B8965441E8857E95538EA34E0"/>
    <w:rsid w:val="007165AC"/>
  </w:style>
  <w:style w:type="paragraph" w:customStyle="1" w:styleId="9CE14181A777448BAC9ADF0D468B6348">
    <w:name w:val="9CE14181A777448BAC9ADF0D468B6348"/>
    <w:rsid w:val="007165AC"/>
  </w:style>
  <w:style w:type="paragraph" w:customStyle="1" w:styleId="02D32F67EF724CE896B9A91006391F81">
    <w:name w:val="02D32F67EF724CE896B9A91006391F81"/>
    <w:rsid w:val="007165AC"/>
  </w:style>
  <w:style w:type="paragraph" w:customStyle="1" w:styleId="6B31A3F98DDE4191975124622078CCAD">
    <w:name w:val="6B31A3F98DDE4191975124622078CCAD"/>
    <w:rsid w:val="007165AC"/>
  </w:style>
  <w:style w:type="paragraph" w:customStyle="1" w:styleId="640ADFF1D8584DA0A41B4296D4437AF6">
    <w:name w:val="640ADFF1D8584DA0A41B4296D4437AF6"/>
    <w:rsid w:val="007165AC"/>
  </w:style>
  <w:style w:type="paragraph" w:customStyle="1" w:styleId="B01FE8D7DC9E48A18E98554808AE3D18">
    <w:name w:val="B01FE8D7DC9E48A18E98554808AE3D18"/>
    <w:rsid w:val="007165AC"/>
  </w:style>
  <w:style w:type="paragraph" w:customStyle="1" w:styleId="7C6D7EEA8DB743759A15DEB015DF200D">
    <w:name w:val="7C6D7EEA8DB743759A15DEB015DF200D"/>
    <w:rsid w:val="007165AC"/>
  </w:style>
  <w:style w:type="paragraph" w:customStyle="1" w:styleId="D1A336A696704FBFA539DC4DCC8562F0">
    <w:name w:val="D1A336A696704FBFA539DC4DCC8562F0"/>
    <w:rsid w:val="007165AC"/>
  </w:style>
  <w:style w:type="paragraph" w:customStyle="1" w:styleId="E82BAF533FF5488E8EA72622AC4529FA">
    <w:name w:val="E82BAF533FF5488E8EA72622AC4529FA"/>
    <w:rsid w:val="007165AC"/>
  </w:style>
  <w:style w:type="paragraph" w:customStyle="1" w:styleId="F87581152AD248E183C70C34D66CF64C">
    <w:name w:val="F87581152AD248E183C70C34D66CF64C"/>
    <w:rsid w:val="007165AC"/>
  </w:style>
  <w:style w:type="paragraph" w:customStyle="1" w:styleId="B482CBABEB1F41C5B79C9E67BA425CA6">
    <w:name w:val="B482CBABEB1F41C5B79C9E67BA425CA6"/>
    <w:rsid w:val="007165AC"/>
  </w:style>
  <w:style w:type="paragraph" w:customStyle="1" w:styleId="04B77D4DE38042B3B47F727888290BEE">
    <w:name w:val="04B77D4DE38042B3B47F727888290BEE"/>
    <w:rsid w:val="007165AC"/>
  </w:style>
  <w:style w:type="paragraph" w:customStyle="1" w:styleId="7AF27C79F1EF4B4DA3FD1824A50DFA9C">
    <w:name w:val="7AF27C79F1EF4B4DA3FD1824A50DFA9C"/>
    <w:rsid w:val="007165AC"/>
  </w:style>
  <w:style w:type="paragraph" w:customStyle="1" w:styleId="063A78C8792B4A01B63CD576F7330657">
    <w:name w:val="063A78C8792B4A01B63CD576F7330657"/>
    <w:rsid w:val="007165AC"/>
  </w:style>
  <w:style w:type="paragraph" w:customStyle="1" w:styleId="9ED8B8D2AADF4F94AF62030AF8A858CF">
    <w:name w:val="9ED8B8D2AADF4F94AF62030AF8A858CF"/>
    <w:rsid w:val="007165AC"/>
  </w:style>
  <w:style w:type="paragraph" w:customStyle="1" w:styleId="4D1A57E40E444E17B27C6816A03C3299">
    <w:name w:val="4D1A57E40E444E17B27C6816A03C3299"/>
    <w:rsid w:val="007165AC"/>
  </w:style>
  <w:style w:type="paragraph" w:customStyle="1" w:styleId="652B0644A03F4CED9D8C2CE40E3F3DC7">
    <w:name w:val="652B0644A03F4CED9D8C2CE40E3F3DC7"/>
    <w:rsid w:val="007165AC"/>
  </w:style>
  <w:style w:type="paragraph" w:customStyle="1" w:styleId="229E612F040147FDA0BD2B15077DCA6A">
    <w:name w:val="229E612F040147FDA0BD2B15077DCA6A"/>
    <w:rsid w:val="007165AC"/>
  </w:style>
  <w:style w:type="paragraph" w:customStyle="1" w:styleId="7044CC1ADC5C4025A20583C7A1E74721">
    <w:name w:val="7044CC1ADC5C4025A20583C7A1E74721"/>
    <w:rsid w:val="007165AC"/>
  </w:style>
  <w:style w:type="paragraph" w:customStyle="1" w:styleId="1C2FA7926B7F46E6B4F125BBBD81B856">
    <w:name w:val="1C2FA7926B7F46E6B4F125BBBD81B856"/>
    <w:rsid w:val="007165AC"/>
  </w:style>
  <w:style w:type="paragraph" w:customStyle="1" w:styleId="15BF0897251E473AB9634CB4E8A7332C">
    <w:name w:val="15BF0897251E473AB9634CB4E8A7332C"/>
    <w:rsid w:val="007165AC"/>
  </w:style>
  <w:style w:type="paragraph" w:customStyle="1" w:styleId="DC9006F4952A4BF1ADA3EB5BED02279A">
    <w:name w:val="DC9006F4952A4BF1ADA3EB5BED02279A"/>
    <w:rsid w:val="007165AC"/>
  </w:style>
  <w:style w:type="paragraph" w:customStyle="1" w:styleId="F6C26571559E4D7189C3D3A375A21969">
    <w:name w:val="F6C26571559E4D7189C3D3A375A21969"/>
    <w:rsid w:val="007165AC"/>
  </w:style>
  <w:style w:type="paragraph" w:customStyle="1" w:styleId="298570251AD945E2AB8BCAFA888EEA02">
    <w:name w:val="298570251AD945E2AB8BCAFA888EEA02"/>
    <w:rsid w:val="007165AC"/>
  </w:style>
  <w:style w:type="paragraph" w:customStyle="1" w:styleId="4ED71BB1BDA04D838EE35B805CF6CED5">
    <w:name w:val="4ED71BB1BDA04D838EE35B805CF6CED5"/>
    <w:rsid w:val="007165AC"/>
  </w:style>
  <w:style w:type="paragraph" w:customStyle="1" w:styleId="B8E05AA33303424692F0B6ED2DF816D7">
    <w:name w:val="B8E05AA33303424692F0B6ED2DF816D7"/>
    <w:rsid w:val="007165AC"/>
  </w:style>
  <w:style w:type="paragraph" w:customStyle="1" w:styleId="9C6B94921DEB497F800292E11FC578EB">
    <w:name w:val="9C6B94921DEB497F800292E11FC578EB"/>
    <w:rsid w:val="007165AC"/>
  </w:style>
  <w:style w:type="paragraph" w:customStyle="1" w:styleId="4FBC46F9DF9A4EB1A1720416CC18332F">
    <w:name w:val="4FBC46F9DF9A4EB1A1720416CC18332F"/>
    <w:rsid w:val="007165AC"/>
  </w:style>
  <w:style w:type="paragraph" w:customStyle="1" w:styleId="8625195B33AC43F48F0341593C94B1F7">
    <w:name w:val="8625195B33AC43F48F0341593C94B1F7"/>
    <w:rsid w:val="007165AC"/>
  </w:style>
  <w:style w:type="paragraph" w:customStyle="1" w:styleId="A86B528DC841429C8BD5D03DF06F0356">
    <w:name w:val="A86B528DC841429C8BD5D03DF06F0356"/>
    <w:rsid w:val="007165AC"/>
  </w:style>
  <w:style w:type="paragraph" w:customStyle="1" w:styleId="8352517303D14540B8D2EF824400AC5B">
    <w:name w:val="8352517303D14540B8D2EF824400AC5B"/>
    <w:rsid w:val="007165AC"/>
  </w:style>
  <w:style w:type="paragraph" w:customStyle="1" w:styleId="E58CBD6F29724A429435FBA9B222661C">
    <w:name w:val="E58CBD6F29724A429435FBA9B222661C"/>
    <w:rsid w:val="007165AC"/>
  </w:style>
  <w:style w:type="paragraph" w:customStyle="1" w:styleId="59C6A0E5C7734983916B1FF3A9BBA028">
    <w:name w:val="59C6A0E5C7734983916B1FF3A9BBA028"/>
    <w:rsid w:val="007165AC"/>
  </w:style>
  <w:style w:type="paragraph" w:customStyle="1" w:styleId="B530A7EFC9F543BDA9D5DE0492BC4A35">
    <w:name w:val="B530A7EFC9F543BDA9D5DE0492BC4A35"/>
    <w:rsid w:val="007165AC"/>
  </w:style>
  <w:style w:type="paragraph" w:customStyle="1" w:styleId="DFE8641F410E4579A338EBAAF979A7B1">
    <w:name w:val="DFE8641F410E4579A338EBAAF979A7B1"/>
    <w:rsid w:val="007165AC"/>
  </w:style>
  <w:style w:type="paragraph" w:customStyle="1" w:styleId="0DC31AB17590416FBD0F277C93C917E2">
    <w:name w:val="0DC31AB17590416FBD0F277C93C917E2"/>
    <w:rsid w:val="007165AC"/>
  </w:style>
  <w:style w:type="paragraph" w:customStyle="1" w:styleId="D5BAA3C1AE3045D5B7C95773E4C88A5A">
    <w:name w:val="D5BAA3C1AE3045D5B7C95773E4C88A5A"/>
    <w:rsid w:val="007165AC"/>
  </w:style>
  <w:style w:type="paragraph" w:customStyle="1" w:styleId="C2F39C3FA37C4B709B910F4E139D335B">
    <w:name w:val="C2F39C3FA37C4B709B910F4E139D335B"/>
    <w:rsid w:val="007165AC"/>
  </w:style>
  <w:style w:type="paragraph" w:customStyle="1" w:styleId="A44FCE38FAA94386BB376ED3478B56DA">
    <w:name w:val="A44FCE38FAA94386BB376ED3478B56DA"/>
    <w:rsid w:val="007165AC"/>
  </w:style>
  <w:style w:type="paragraph" w:customStyle="1" w:styleId="E36D97CB37224D5C9F32E66AE2AD60E5">
    <w:name w:val="E36D97CB37224D5C9F32E66AE2AD60E5"/>
    <w:rsid w:val="007165AC"/>
  </w:style>
  <w:style w:type="paragraph" w:customStyle="1" w:styleId="064EB820DF9E4B87834D5C38D6D61275">
    <w:name w:val="064EB820DF9E4B87834D5C38D6D61275"/>
    <w:rsid w:val="007165AC"/>
  </w:style>
  <w:style w:type="paragraph" w:customStyle="1" w:styleId="C0F9257DE0CF4E1382662A1491A38A6E">
    <w:name w:val="C0F9257DE0CF4E1382662A1491A38A6E"/>
    <w:rsid w:val="007165AC"/>
  </w:style>
  <w:style w:type="paragraph" w:customStyle="1" w:styleId="48A0C6210A4541659184B02C50B6AA32">
    <w:name w:val="48A0C6210A4541659184B02C50B6AA32"/>
    <w:rsid w:val="007165AC"/>
  </w:style>
  <w:style w:type="paragraph" w:customStyle="1" w:styleId="4C9D5A5D31734D37AF97977475C5739B">
    <w:name w:val="4C9D5A5D31734D37AF97977475C5739B"/>
    <w:rsid w:val="007165AC"/>
  </w:style>
  <w:style w:type="paragraph" w:customStyle="1" w:styleId="D0A00CF159744D5E9300FC9FB79B1F95">
    <w:name w:val="D0A00CF159744D5E9300FC9FB79B1F95"/>
    <w:rsid w:val="007165AC"/>
  </w:style>
  <w:style w:type="paragraph" w:customStyle="1" w:styleId="D83FDE612C094760B317ADF8E183E1F4">
    <w:name w:val="D83FDE612C094760B317ADF8E183E1F4"/>
    <w:rsid w:val="007165AC"/>
  </w:style>
  <w:style w:type="paragraph" w:customStyle="1" w:styleId="C03C3E8AD3B84987BB8BE18E1D01B08D">
    <w:name w:val="C03C3E8AD3B84987BB8BE18E1D01B08D"/>
    <w:rsid w:val="007165AC"/>
  </w:style>
  <w:style w:type="paragraph" w:customStyle="1" w:styleId="800DC738BBC84B91A7D3A36FD031A54B">
    <w:name w:val="800DC738BBC84B91A7D3A36FD031A54B"/>
    <w:rsid w:val="007165AC"/>
  </w:style>
  <w:style w:type="paragraph" w:customStyle="1" w:styleId="E90A7D0619D54CF6BE23D4DAE12C4480">
    <w:name w:val="E90A7D0619D54CF6BE23D4DAE12C4480"/>
    <w:rsid w:val="007165AC"/>
  </w:style>
  <w:style w:type="paragraph" w:customStyle="1" w:styleId="D30FC11BA6C04F3C86F33353752D3FAC">
    <w:name w:val="D30FC11BA6C04F3C86F33353752D3FAC"/>
    <w:rsid w:val="007165AC"/>
  </w:style>
  <w:style w:type="paragraph" w:customStyle="1" w:styleId="97A0ADACDB5448B5BBF0403C76939419">
    <w:name w:val="97A0ADACDB5448B5BBF0403C76939419"/>
    <w:rsid w:val="007165AC"/>
  </w:style>
  <w:style w:type="paragraph" w:customStyle="1" w:styleId="B7DB227172124A0DBDE84FFEE93E5647">
    <w:name w:val="B7DB227172124A0DBDE84FFEE93E5647"/>
    <w:rsid w:val="007165AC"/>
  </w:style>
  <w:style w:type="paragraph" w:customStyle="1" w:styleId="396FD781028B4F2685718D176ABAECA4">
    <w:name w:val="396FD781028B4F2685718D176ABAECA4"/>
    <w:rsid w:val="007165AC"/>
  </w:style>
  <w:style w:type="paragraph" w:customStyle="1" w:styleId="5D1994E469AF4CBEBF51C09A32CBE124">
    <w:name w:val="5D1994E469AF4CBEBF51C09A32CBE124"/>
    <w:rsid w:val="007165AC"/>
  </w:style>
  <w:style w:type="paragraph" w:customStyle="1" w:styleId="E92C3F1A6C7B45C4891BCE5DBE04F618">
    <w:name w:val="E92C3F1A6C7B45C4891BCE5DBE04F618"/>
    <w:rsid w:val="007165AC"/>
  </w:style>
  <w:style w:type="paragraph" w:customStyle="1" w:styleId="E4A7C36E10CB4F34A631A182E70202C1">
    <w:name w:val="E4A7C36E10CB4F34A631A182E70202C1"/>
    <w:rsid w:val="007165AC"/>
  </w:style>
  <w:style w:type="paragraph" w:customStyle="1" w:styleId="153E41AA7D304102994514C340FB4F3D">
    <w:name w:val="153E41AA7D304102994514C340FB4F3D"/>
    <w:rsid w:val="007165AC"/>
  </w:style>
  <w:style w:type="paragraph" w:customStyle="1" w:styleId="3C75CC4C45C34D6ABF2775049BEE4622">
    <w:name w:val="3C75CC4C45C34D6ABF2775049BEE4622"/>
    <w:rsid w:val="007165AC"/>
  </w:style>
  <w:style w:type="paragraph" w:customStyle="1" w:styleId="5C69EDD0CB4546A0807D6FA25E58C28F">
    <w:name w:val="5C69EDD0CB4546A0807D6FA25E58C28F"/>
    <w:rsid w:val="007165AC"/>
  </w:style>
  <w:style w:type="paragraph" w:customStyle="1" w:styleId="1D00435FA3254C68B3845D60DAE6640A">
    <w:name w:val="1D00435FA3254C68B3845D60DAE6640A"/>
    <w:rsid w:val="007165AC"/>
  </w:style>
  <w:style w:type="paragraph" w:customStyle="1" w:styleId="CF379927A9244F199D888EEDF37D8BEC">
    <w:name w:val="CF379927A9244F199D888EEDF37D8BEC"/>
    <w:rsid w:val="007165AC"/>
  </w:style>
  <w:style w:type="paragraph" w:customStyle="1" w:styleId="484B45BA03FD4315BE7E7FB41FDAC437">
    <w:name w:val="484B45BA03FD4315BE7E7FB41FDAC437"/>
    <w:rsid w:val="007165AC"/>
  </w:style>
  <w:style w:type="paragraph" w:customStyle="1" w:styleId="B5F688909E5A449081A45E732C3B6BD5">
    <w:name w:val="B5F688909E5A449081A45E732C3B6BD5"/>
    <w:rsid w:val="007165AC"/>
  </w:style>
  <w:style w:type="paragraph" w:customStyle="1" w:styleId="3C3D0D001C494278BF4004C8A69D451C">
    <w:name w:val="3C3D0D001C494278BF4004C8A69D451C"/>
    <w:rsid w:val="007165AC"/>
  </w:style>
  <w:style w:type="paragraph" w:customStyle="1" w:styleId="355C61DAA1EF48F78CD2D2ACCF82B3DB">
    <w:name w:val="355C61DAA1EF48F78CD2D2ACCF82B3DB"/>
    <w:rsid w:val="007165AC"/>
  </w:style>
  <w:style w:type="paragraph" w:customStyle="1" w:styleId="596494422AAA4D6DA453C5919F5DB121">
    <w:name w:val="596494422AAA4D6DA453C5919F5DB121"/>
    <w:rsid w:val="007165AC"/>
  </w:style>
  <w:style w:type="paragraph" w:customStyle="1" w:styleId="1510D744E2A648FAB492D5EB469ED1AD">
    <w:name w:val="1510D744E2A648FAB492D5EB469ED1AD"/>
    <w:rsid w:val="007165AC"/>
  </w:style>
  <w:style w:type="paragraph" w:customStyle="1" w:styleId="2B15202CFA424F19866AC9ADD1183554">
    <w:name w:val="2B15202CFA424F19866AC9ADD1183554"/>
    <w:rsid w:val="007165AC"/>
  </w:style>
  <w:style w:type="paragraph" w:customStyle="1" w:styleId="845EBA117E9E44C095B62812D59211B7">
    <w:name w:val="845EBA117E9E44C095B62812D59211B7"/>
    <w:rsid w:val="007165AC"/>
  </w:style>
  <w:style w:type="paragraph" w:customStyle="1" w:styleId="626A1DA706A24A728FE087AAC98E869B">
    <w:name w:val="626A1DA706A24A728FE087AAC98E869B"/>
    <w:rsid w:val="007165AC"/>
  </w:style>
  <w:style w:type="paragraph" w:customStyle="1" w:styleId="E29811198E284DFC8895A1CD15BEE7A0">
    <w:name w:val="E29811198E284DFC8895A1CD15BEE7A0"/>
    <w:rsid w:val="007165AC"/>
  </w:style>
  <w:style w:type="paragraph" w:customStyle="1" w:styleId="FACA44CC30E44783BA3D58B6507A418B">
    <w:name w:val="FACA44CC30E44783BA3D58B6507A418B"/>
    <w:rsid w:val="007165AC"/>
  </w:style>
  <w:style w:type="paragraph" w:customStyle="1" w:styleId="B25B4AB7E5664285801C8D9C10E362DB">
    <w:name w:val="B25B4AB7E5664285801C8D9C10E362DB"/>
    <w:rsid w:val="007165AC"/>
  </w:style>
  <w:style w:type="paragraph" w:customStyle="1" w:styleId="70D42C2DB453438B9121C7D851E357F9">
    <w:name w:val="70D42C2DB453438B9121C7D851E357F9"/>
    <w:rsid w:val="007165AC"/>
  </w:style>
  <w:style w:type="paragraph" w:customStyle="1" w:styleId="2D39AB8CD774486CA9D9A80AB4B0203F">
    <w:name w:val="2D39AB8CD774486CA9D9A80AB4B0203F"/>
    <w:rsid w:val="007165AC"/>
  </w:style>
  <w:style w:type="paragraph" w:customStyle="1" w:styleId="CEAB26DA85494793A0715AF3C14E0B16">
    <w:name w:val="CEAB26DA85494793A0715AF3C14E0B16"/>
    <w:rsid w:val="007165AC"/>
  </w:style>
  <w:style w:type="paragraph" w:customStyle="1" w:styleId="3BED7A750C484510A18A9E4F91AA43E5">
    <w:name w:val="3BED7A750C484510A18A9E4F91AA43E5"/>
    <w:rsid w:val="007165AC"/>
  </w:style>
  <w:style w:type="paragraph" w:customStyle="1" w:styleId="66AEB9CE28C04EDEB97494A92883BA97">
    <w:name w:val="66AEB9CE28C04EDEB97494A92883BA97"/>
    <w:rsid w:val="007165AC"/>
  </w:style>
  <w:style w:type="paragraph" w:customStyle="1" w:styleId="A6FB514C986C407395E3F0D9A0F12FA8">
    <w:name w:val="A6FB514C986C407395E3F0D9A0F12FA8"/>
    <w:rsid w:val="007165AC"/>
  </w:style>
  <w:style w:type="paragraph" w:customStyle="1" w:styleId="5A0746EB0A4A47AB95138D3E5BB00D7D">
    <w:name w:val="5A0746EB0A4A47AB95138D3E5BB00D7D"/>
    <w:rsid w:val="007165AC"/>
  </w:style>
  <w:style w:type="paragraph" w:customStyle="1" w:styleId="50D30FB364654937A56CE1B878F5D62A">
    <w:name w:val="50D30FB364654937A56CE1B878F5D62A"/>
    <w:rsid w:val="007165AC"/>
  </w:style>
  <w:style w:type="paragraph" w:customStyle="1" w:styleId="C8171536B4F9421A84EDE220E53E5217">
    <w:name w:val="C8171536B4F9421A84EDE220E53E5217"/>
    <w:rsid w:val="007165AC"/>
  </w:style>
  <w:style w:type="paragraph" w:customStyle="1" w:styleId="D1B2AC7F4AE6482CB860597448111026">
    <w:name w:val="D1B2AC7F4AE6482CB860597448111026"/>
    <w:rsid w:val="007165AC"/>
  </w:style>
  <w:style w:type="paragraph" w:customStyle="1" w:styleId="27347E40C1DB4413BFE7404447C02F7B">
    <w:name w:val="27347E40C1DB4413BFE7404447C02F7B"/>
    <w:rsid w:val="007165AC"/>
  </w:style>
  <w:style w:type="paragraph" w:customStyle="1" w:styleId="C0EEDE98B7AB421B9AD0398B8D28E8F6">
    <w:name w:val="C0EEDE98B7AB421B9AD0398B8D28E8F6"/>
    <w:rsid w:val="007165AC"/>
  </w:style>
  <w:style w:type="paragraph" w:customStyle="1" w:styleId="FD2819BEC44B432597BB6F947E10182B">
    <w:name w:val="FD2819BEC44B432597BB6F947E10182B"/>
    <w:rsid w:val="007165AC"/>
  </w:style>
  <w:style w:type="paragraph" w:customStyle="1" w:styleId="BC88F587D735441380D52A899126EABF">
    <w:name w:val="BC88F587D735441380D52A899126EABF"/>
    <w:rsid w:val="007165AC"/>
  </w:style>
  <w:style w:type="paragraph" w:customStyle="1" w:styleId="05A8B8818B634D95ABBA7B5DE9BB0932">
    <w:name w:val="05A8B8818B634D95ABBA7B5DE9BB0932"/>
    <w:rsid w:val="007165AC"/>
  </w:style>
  <w:style w:type="paragraph" w:customStyle="1" w:styleId="C7CFE85B8C7047D7A8E08F358B4EA2D5">
    <w:name w:val="C7CFE85B8C7047D7A8E08F358B4EA2D5"/>
    <w:rsid w:val="007165AC"/>
  </w:style>
  <w:style w:type="paragraph" w:customStyle="1" w:styleId="7792580B1B234A908417996D8A1EA76E">
    <w:name w:val="7792580B1B234A908417996D8A1EA76E"/>
    <w:rsid w:val="007165AC"/>
  </w:style>
  <w:style w:type="paragraph" w:customStyle="1" w:styleId="76952FB070AF481A8AECD7AEB9D78B19">
    <w:name w:val="76952FB070AF481A8AECD7AEB9D78B19"/>
    <w:rsid w:val="007165AC"/>
  </w:style>
  <w:style w:type="paragraph" w:customStyle="1" w:styleId="8F38EC21F1374FED8E6E4B198E925A94">
    <w:name w:val="8F38EC21F1374FED8E6E4B198E925A94"/>
    <w:rsid w:val="007165AC"/>
  </w:style>
  <w:style w:type="paragraph" w:customStyle="1" w:styleId="147999F880F64967A35AEC0F3EA420AF">
    <w:name w:val="147999F880F64967A35AEC0F3EA420AF"/>
    <w:rsid w:val="007165AC"/>
  </w:style>
  <w:style w:type="paragraph" w:customStyle="1" w:styleId="824C42519C14450DA6858BA76D588899">
    <w:name w:val="824C42519C14450DA6858BA76D588899"/>
    <w:rsid w:val="007165AC"/>
  </w:style>
  <w:style w:type="paragraph" w:customStyle="1" w:styleId="9E610691B9E24A3A978E76C08E0BE179">
    <w:name w:val="9E610691B9E24A3A978E76C08E0BE179"/>
    <w:rsid w:val="007165AC"/>
  </w:style>
  <w:style w:type="paragraph" w:customStyle="1" w:styleId="71F6E110205B455E8227A3EAD553D5C3">
    <w:name w:val="71F6E110205B455E8227A3EAD553D5C3"/>
    <w:rsid w:val="007165AC"/>
  </w:style>
  <w:style w:type="paragraph" w:customStyle="1" w:styleId="975BD65FD87E4975B789365EFA9FB417">
    <w:name w:val="975BD65FD87E4975B789365EFA9FB417"/>
    <w:rsid w:val="007165AC"/>
  </w:style>
  <w:style w:type="paragraph" w:customStyle="1" w:styleId="0D667D3EFCEC469B95E108398EE6E0AE">
    <w:name w:val="0D667D3EFCEC469B95E108398EE6E0AE"/>
    <w:rsid w:val="007165AC"/>
  </w:style>
  <w:style w:type="paragraph" w:customStyle="1" w:styleId="A22D3BA39B524089BA17C8A2D37E4824">
    <w:name w:val="A22D3BA39B524089BA17C8A2D37E4824"/>
    <w:rsid w:val="007165AC"/>
  </w:style>
  <w:style w:type="paragraph" w:customStyle="1" w:styleId="066A0AD546D64BF4B043AAD95B0EC10F">
    <w:name w:val="066A0AD546D64BF4B043AAD95B0EC10F"/>
    <w:rsid w:val="007165AC"/>
  </w:style>
  <w:style w:type="paragraph" w:customStyle="1" w:styleId="C0A620CC4054416A83AA94C219E19A71">
    <w:name w:val="C0A620CC4054416A83AA94C219E19A71"/>
    <w:rsid w:val="007165AC"/>
  </w:style>
  <w:style w:type="paragraph" w:customStyle="1" w:styleId="1D34D46B34904280A8CD00E182F08493">
    <w:name w:val="1D34D46B34904280A8CD00E182F08493"/>
    <w:rsid w:val="007165AC"/>
  </w:style>
  <w:style w:type="paragraph" w:customStyle="1" w:styleId="A9B8C431FD514BE585AB46BF21AE279D">
    <w:name w:val="A9B8C431FD514BE585AB46BF21AE279D"/>
    <w:rsid w:val="007165AC"/>
  </w:style>
  <w:style w:type="paragraph" w:customStyle="1" w:styleId="CA7044F946A84143AA0A3AE24902B5BC">
    <w:name w:val="CA7044F946A84143AA0A3AE24902B5BC"/>
    <w:rsid w:val="007165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C581-7F95-4D54-AD7C-0800ACAFB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1686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Dubé</dc:creator>
  <cp:keywords/>
  <dc:description/>
  <cp:lastModifiedBy>samuel dubé</cp:lastModifiedBy>
  <cp:revision>8</cp:revision>
  <cp:lastPrinted>2016-06-29T01:32:00Z</cp:lastPrinted>
  <dcterms:created xsi:type="dcterms:W3CDTF">2018-06-03T18:51:00Z</dcterms:created>
  <dcterms:modified xsi:type="dcterms:W3CDTF">2019-02-23T00:17:00Z</dcterms:modified>
</cp:coreProperties>
</file>